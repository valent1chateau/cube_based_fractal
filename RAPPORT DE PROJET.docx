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597CA" w14:textId="4DDCE7A4" w:rsidR="00D87089" w:rsidRPr="008B5277" w:rsidRDefault="00080178" w:rsidP="00D87089">
      <w:pPr>
        <w:pStyle w:val="Photo"/>
      </w:pPr>
      <w:bookmarkStart w:id="0" w:name="_Hlk43016130"/>
      <w:bookmarkEnd w:id="0"/>
      <w:r>
        <w:rPr>
          <w:noProof/>
        </w:rPr>
        <w:drawing>
          <wp:inline distT="0" distB="0" distL="0" distR="0" wp14:anchorId="21A6F10C" wp14:editId="123E8EA9">
            <wp:extent cx="3810000" cy="3810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2DA31596" w14:textId="5F41268E" w:rsidR="00C6554A" w:rsidRPr="000374F1" w:rsidRDefault="00E418DC" w:rsidP="00C6554A">
      <w:pPr>
        <w:pStyle w:val="Titre"/>
        <w:rPr>
          <w:sz w:val="96"/>
          <w:szCs w:val="96"/>
        </w:rPr>
      </w:pPr>
      <w:r w:rsidRPr="000374F1">
        <w:rPr>
          <w:sz w:val="96"/>
          <w:szCs w:val="96"/>
        </w:rPr>
        <w:t>RAPPORT DE PROJET</w:t>
      </w:r>
      <w:r w:rsidR="00E51E27">
        <w:rPr>
          <w:sz w:val="96"/>
          <w:szCs w:val="96"/>
        </w:rPr>
        <w:t xml:space="preserve"> </w:t>
      </w:r>
      <w:r w:rsidR="00726312">
        <w:rPr>
          <w:sz w:val="96"/>
          <w:szCs w:val="96"/>
        </w:rPr>
        <w:t>IN55</w:t>
      </w:r>
    </w:p>
    <w:p w14:paraId="36D38DA8" w14:textId="77777777" w:rsidR="00C80E0E" w:rsidRDefault="00C80E0E" w:rsidP="00C6554A">
      <w:pPr>
        <w:pStyle w:val="Titre"/>
      </w:pPr>
    </w:p>
    <w:p w14:paraId="0C798FA7" w14:textId="15B2E19C" w:rsidR="00C80E0E" w:rsidRPr="00FA224C" w:rsidRDefault="00FA224C" w:rsidP="00FA224C">
      <w:pPr>
        <w:pStyle w:val="Sous-titre"/>
        <w:rPr>
          <w:sz w:val="48"/>
          <w:szCs w:val="48"/>
        </w:rPr>
      </w:pPr>
      <w:r>
        <w:rPr>
          <w:sz w:val="48"/>
          <w:szCs w:val="48"/>
        </w:rPr>
        <w:t xml:space="preserve">SUJET : </w:t>
      </w:r>
      <w:r w:rsidR="00726312">
        <w:rPr>
          <w:sz w:val="48"/>
          <w:szCs w:val="48"/>
        </w:rPr>
        <w:t>Modélisation 3d d’objet mathématiques</w:t>
      </w:r>
    </w:p>
    <w:p w14:paraId="75797EF3" w14:textId="6D901E43" w:rsidR="00263399" w:rsidRDefault="003B7D0B" w:rsidP="00FA224C">
      <w:pPr>
        <w:pStyle w:val="Coordonnes"/>
        <w:rPr>
          <w:sz w:val="40"/>
          <w:szCs w:val="40"/>
        </w:rPr>
      </w:pPr>
      <w:r>
        <w:rPr>
          <w:sz w:val="40"/>
          <w:szCs w:val="40"/>
        </w:rPr>
        <w:t>IOVLEFF St</w:t>
      </w:r>
      <w:r w:rsidR="00C1639E">
        <w:rPr>
          <w:sz w:val="40"/>
          <w:szCs w:val="40"/>
        </w:rPr>
        <w:t>é</w:t>
      </w:r>
      <w:r>
        <w:rPr>
          <w:sz w:val="40"/>
          <w:szCs w:val="40"/>
        </w:rPr>
        <w:t>phane</w:t>
      </w:r>
      <w:r w:rsidR="00E418DC" w:rsidRPr="000374F1">
        <w:rPr>
          <w:sz w:val="40"/>
          <w:szCs w:val="40"/>
        </w:rPr>
        <w:t xml:space="preserve"> • </w:t>
      </w:r>
      <w:r w:rsidR="00C14D3B">
        <w:rPr>
          <w:sz w:val="40"/>
          <w:szCs w:val="40"/>
        </w:rPr>
        <w:t>CASTELLON Valentin</w:t>
      </w:r>
      <w:r w:rsidR="00E418DC" w:rsidRPr="000374F1">
        <w:rPr>
          <w:sz w:val="40"/>
          <w:szCs w:val="40"/>
        </w:rPr>
        <w:t xml:space="preserve"> • BENIS Antoine</w:t>
      </w:r>
    </w:p>
    <w:p w14:paraId="777FAA8F" w14:textId="77777777" w:rsidR="00FA224C" w:rsidRDefault="00FA224C" w:rsidP="00FA224C">
      <w:pPr>
        <w:pStyle w:val="Coordonnes"/>
        <w:rPr>
          <w:sz w:val="40"/>
          <w:szCs w:val="40"/>
        </w:rPr>
      </w:pPr>
    </w:p>
    <w:p w14:paraId="74197A9D" w14:textId="3C077331" w:rsidR="00D5534D" w:rsidRDefault="00263399" w:rsidP="00D87089">
      <w:pPr>
        <w:pStyle w:val="Coordonnes"/>
        <w:rPr>
          <w:sz w:val="40"/>
          <w:szCs w:val="40"/>
          <w:lang w:bidi="fr-FR"/>
        </w:rPr>
      </w:pPr>
      <w:r>
        <w:rPr>
          <w:sz w:val="40"/>
          <w:szCs w:val="40"/>
          <w:lang w:bidi="fr-FR"/>
        </w:rPr>
        <w:t>Responsable </w:t>
      </w:r>
      <w:r w:rsidR="003B53C2">
        <w:rPr>
          <w:sz w:val="40"/>
          <w:szCs w:val="40"/>
          <w:lang w:bidi="fr-FR"/>
        </w:rPr>
        <w:t>d’UV</w:t>
      </w:r>
      <w:r w:rsidR="004E7E5A">
        <w:rPr>
          <w:sz w:val="40"/>
          <w:szCs w:val="40"/>
          <w:lang w:bidi="fr-FR"/>
        </w:rPr>
        <w:t xml:space="preserve"> </w:t>
      </w:r>
      <w:r>
        <w:rPr>
          <w:sz w:val="40"/>
          <w:szCs w:val="40"/>
          <w:lang w:bidi="fr-FR"/>
        </w:rPr>
        <w:t xml:space="preserve">: </w:t>
      </w:r>
      <w:r w:rsidR="003839C3">
        <w:rPr>
          <w:sz w:val="40"/>
          <w:szCs w:val="40"/>
          <w:lang w:bidi="fr-FR"/>
        </w:rPr>
        <w:t>LAURI Fabrice</w:t>
      </w:r>
    </w:p>
    <w:p w14:paraId="0FB6A917" w14:textId="744C5A5A" w:rsidR="00201EF0" w:rsidRDefault="00201EF0" w:rsidP="00201EF0">
      <w:pPr>
        <w:pStyle w:val="Titre"/>
      </w:pPr>
      <w:r>
        <w:lastRenderedPageBreak/>
        <w:t>Sommaire</w:t>
      </w:r>
    </w:p>
    <w:p w14:paraId="30332D53" w14:textId="77777777" w:rsidR="006B747C" w:rsidRDefault="006B747C" w:rsidP="00201EF0">
      <w:pPr>
        <w:pStyle w:val="Titre"/>
      </w:pPr>
    </w:p>
    <w:p w14:paraId="6D818B6E" w14:textId="01808FFB" w:rsidR="00201EF0" w:rsidRDefault="00201EF0" w:rsidP="00DA4336">
      <w:pPr>
        <w:pStyle w:val="Coordonnes"/>
        <w:jc w:val="left"/>
        <w:rPr>
          <w:sz w:val="40"/>
          <w:szCs w:val="40"/>
        </w:rPr>
      </w:pPr>
      <w:r w:rsidRPr="00DA4336">
        <w:rPr>
          <w:sz w:val="40"/>
          <w:szCs w:val="40"/>
        </w:rPr>
        <w:t>Présentation du sujet</w:t>
      </w:r>
      <w:r w:rsidR="00CA41A3">
        <w:rPr>
          <w:sz w:val="40"/>
          <w:szCs w:val="40"/>
        </w:rPr>
        <w:t xml:space="preserve"> </w:t>
      </w:r>
      <w:r w:rsidR="00126512">
        <w:rPr>
          <w:sz w:val="40"/>
          <w:szCs w:val="40"/>
        </w:rPr>
        <w:t>. . . . . .</w:t>
      </w:r>
      <w:r w:rsidRPr="00DA4336">
        <w:rPr>
          <w:sz w:val="40"/>
          <w:szCs w:val="40"/>
        </w:rPr>
        <w:t xml:space="preserve"> . . . . . . . . . . . . . . . 3 </w:t>
      </w:r>
    </w:p>
    <w:p w14:paraId="18B348D4" w14:textId="30FD9F5E" w:rsidR="00BE0327" w:rsidRDefault="00BE0327" w:rsidP="00DA4336">
      <w:pPr>
        <w:pStyle w:val="Coordonnes"/>
        <w:jc w:val="left"/>
        <w:rPr>
          <w:sz w:val="40"/>
          <w:szCs w:val="40"/>
        </w:rPr>
      </w:pPr>
    </w:p>
    <w:p w14:paraId="0CD7B563" w14:textId="6D93A3F5" w:rsidR="00BE0327" w:rsidRDefault="000E08A5" w:rsidP="00DA4336">
      <w:pPr>
        <w:pStyle w:val="Coordonnes"/>
        <w:jc w:val="left"/>
        <w:rPr>
          <w:sz w:val="40"/>
          <w:szCs w:val="40"/>
        </w:rPr>
      </w:pPr>
      <w:r>
        <w:rPr>
          <w:sz w:val="40"/>
          <w:szCs w:val="40"/>
        </w:rPr>
        <w:t>Conception du pro</w:t>
      </w:r>
      <w:r w:rsidR="006177E4">
        <w:rPr>
          <w:sz w:val="40"/>
          <w:szCs w:val="40"/>
        </w:rPr>
        <w:t>jet . . . . .</w:t>
      </w:r>
      <w:r w:rsidR="00BE0327">
        <w:rPr>
          <w:sz w:val="40"/>
          <w:szCs w:val="40"/>
        </w:rPr>
        <w:t xml:space="preserve"> . . . . . . . . . . . . . . . </w:t>
      </w:r>
      <w:r>
        <w:rPr>
          <w:sz w:val="40"/>
          <w:szCs w:val="40"/>
        </w:rPr>
        <w:t xml:space="preserve">. </w:t>
      </w:r>
      <w:r w:rsidR="00DD2120">
        <w:rPr>
          <w:sz w:val="40"/>
          <w:szCs w:val="40"/>
        </w:rPr>
        <w:t>3</w:t>
      </w:r>
    </w:p>
    <w:p w14:paraId="5405E48A" w14:textId="011D69C3" w:rsidR="00FE3A25" w:rsidRDefault="00FE3A25" w:rsidP="00DA4336">
      <w:pPr>
        <w:pStyle w:val="Coordonnes"/>
        <w:jc w:val="left"/>
        <w:rPr>
          <w:sz w:val="40"/>
          <w:szCs w:val="40"/>
        </w:rPr>
      </w:pPr>
    </w:p>
    <w:p w14:paraId="606F1955" w14:textId="1023FEF2" w:rsidR="00FE3A25" w:rsidRDefault="00FE3A25" w:rsidP="00DA4336">
      <w:pPr>
        <w:pStyle w:val="Coordonnes"/>
        <w:jc w:val="left"/>
        <w:rPr>
          <w:sz w:val="40"/>
          <w:szCs w:val="40"/>
        </w:rPr>
      </w:pPr>
      <w:r>
        <w:rPr>
          <w:sz w:val="40"/>
          <w:szCs w:val="40"/>
        </w:rPr>
        <w:t xml:space="preserve">Algorithme de création de la fractale . . . . . . . . </w:t>
      </w:r>
      <w:r w:rsidR="00E3785A">
        <w:rPr>
          <w:sz w:val="40"/>
          <w:szCs w:val="40"/>
        </w:rPr>
        <w:t>6</w:t>
      </w:r>
    </w:p>
    <w:p w14:paraId="4FF83DFD" w14:textId="016EF5F8" w:rsidR="00D12632" w:rsidRDefault="00D12632" w:rsidP="00DA4336">
      <w:pPr>
        <w:pStyle w:val="Coordonnes"/>
        <w:jc w:val="left"/>
        <w:rPr>
          <w:sz w:val="40"/>
          <w:szCs w:val="40"/>
        </w:rPr>
      </w:pPr>
    </w:p>
    <w:p w14:paraId="18DEE384" w14:textId="5B563DAB" w:rsidR="00D12632" w:rsidRDefault="00D12632" w:rsidP="00DA4336">
      <w:pPr>
        <w:pStyle w:val="Coordonnes"/>
        <w:jc w:val="left"/>
        <w:rPr>
          <w:sz w:val="40"/>
          <w:szCs w:val="40"/>
        </w:rPr>
      </w:pPr>
      <w:r>
        <w:rPr>
          <w:sz w:val="40"/>
          <w:szCs w:val="40"/>
        </w:rPr>
        <w:t>Utilisation d’</w:t>
      </w:r>
      <w:r w:rsidR="00334400">
        <w:rPr>
          <w:sz w:val="40"/>
          <w:szCs w:val="40"/>
        </w:rPr>
        <w:t>O</w:t>
      </w:r>
      <w:r>
        <w:rPr>
          <w:sz w:val="40"/>
          <w:szCs w:val="40"/>
        </w:rPr>
        <w:t xml:space="preserve">penGL </w:t>
      </w:r>
      <w:r>
        <w:rPr>
          <w:sz w:val="40"/>
          <w:szCs w:val="40"/>
        </w:rPr>
        <w:t>. . . . . . . . . . . . . . . . . . . . . 3</w:t>
      </w:r>
    </w:p>
    <w:p w14:paraId="14843F5B" w14:textId="77777777" w:rsidR="006B747C" w:rsidRPr="00DA4336" w:rsidRDefault="006B747C" w:rsidP="00DA4336">
      <w:pPr>
        <w:pStyle w:val="Coordonnes"/>
        <w:jc w:val="left"/>
        <w:rPr>
          <w:sz w:val="40"/>
          <w:szCs w:val="40"/>
        </w:rPr>
      </w:pPr>
    </w:p>
    <w:p w14:paraId="1BCE9FDB" w14:textId="323D78F6" w:rsidR="00201EF0" w:rsidRDefault="00087EF6" w:rsidP="00201EF0">
      <w:pPr>
        <w:pStyle w:val="Coordonnes"/>
        <w:jc w:val="left"/>
        <w:rPr>
          <w:sz w:val="40"/>
          <w:szCs w:val="40"/>
        </w:rPr>
      </w:pPr>
      <w:r>
        <w:rPr>
          <w:sz w:val="40"/>
          <w:szCs w:val="40"/>
          <w:lang w:bidi="fr-FR"/>
        </w:rPr>
        <w:t>Résultats obtenus </w:t>
      </w:r>
      <w:r w:rsidR="00201EF0" w:rsidRPr="00DA4336">
        <w:rPr>
          <w:sz w:val="40"/>
          <w:szCs w:val="40"/>
        </w:rPr>
        <w:t>. . . . . . . . . . . .</w:t>
      </w:r>
      <w:r w:rsidR="000A5288">
        <w:rPr>
          <w:sz w:val="40"/>
          <w:szCs w:val="40"/>
        </w:rPr>
        <w:t xml:space="preserve"> . </w:t>
      </w:r>
      <w:r w:rsidR="00B265CD">
        <w:rPr>
          <w:sz w:val="40"/>
          <w:szCs w:val="40"/>
        </w:rPr>
        <w:t>?</w:t>
      </w:r>
      <w:r w:rsidR="00201EF0" w:rsidRPr="00DA4336">
        <w:rPr>
          <w:sz w:val="40"/>
          <w:szCs w:val="40"/>
        </w:rPr>
        <w:t xml:space="preserve"> </w:t>
      </w:r>
    </w:p>
    <w:p w14:paraId="24901441" w14:textId="4665C679" w:rsidR="00655227" w:rsidRDefault="00655227" w:rsidP="00201EF0">
      <w:pPr>
        <w:pStyle w:val="Coordonnes"/>
        <w:jc w:val="left"/>
        <w:rPr>
          <w:sz w:val="40"/>
          <w:szCs w:val="40"/>
        </w:rPr>
      </w:pPr>
    </w:p>
    <w:p w14:paraId="497BE706" w14:textId="5B518851" w:rsidR="00655227" w:rsidRDefault="00655227" w:rsidP="00201EF0">
      <w:pPr>
        <w:pStyle w:val="Coordonnes"/>
        <w:jc w:val="left"/>
        <w:rPr>
          <w:sz w:val="40"/>
          <w:szCs w:val="40"/>
        </w:rPr>
      </w:pPr>
      <w:r>
        <w:rPr>
          <w:sz w:val="40"/>
          <w:szCs w:val="40"/>
        </w:rPr>
        <w:t>Améliorations possibles . . . . . . . . . . . . . . . . . . . ?</w:t>
      </w:r>
    </w:p>
    <w:p w14:paraId="084D2421" w14:textId="126FB891" w:rsidR="00BE0327" w:rsidRDefault="00BE0327" w:rsidP="00201EF0">
      <w:pPr>
        <w:pStyle w:val="Coordonnes"/>
        <w:jc w:val="left"/>
        <w:rPr>
          <w:sz w:val="40"/>
          <w:szCs w:val="40"/>
        </w:rPr>
      </w:pPr>
    </w:p>
    <w:p w14:paraId="63085D74" w14:textId="17129117" w:rsidR="00BE0327" w:rsidRDefault="00BE0327" w:rsidP="00201EF0">
      <w:pPr>
        <w:pStyle w:val="Coordonnes"/>
        <w:jc w:val="left"/>
        <w:rPr>
          <w:sz w:val="40"/>
          <w:szCs w:val="40"/>
        </w:rPr>
      </w:pPr>
      <w:r>
        <w:rPr>
          <w:sz w:val="40"/>
          <w:szCs w:val="40"/>
        </w:rPr>
        <w:t>Conclusion . . . . . . . . . . . . . . . . . . . . . . . . . . . . </w:t>
      </w:r>
      <w:r w:rsidR="000A5288">
        <w:rPr>
          <w:sz w:val="40"/>
          <w:szCs w:val="40"/>
        </w:rPr>
        <w:t xml:space="preserve">. </w:t>
      </w:r>
      <w:r>
        <w:rPr>
          <w:sz w:val="40"/>
          <w:szCs w:val="40"/>
        </w:rPr>
        <w:t>?</w:t>
      </w:r>
    </w:p>
    <w:p w14:paraId="7C4434DB" w14:textId="77777777" w:rsidR="008161AC" w:rsidRDefault="008161AC" w:rsidP="00D87089">
      <w:pPr>
        <w:pStyle w:val="Coordonnes"/>
        <w:jc w:val="left"/>
        <w:rPr>
          <w:sz w:val="40"/>
          <w:szCs w:val="40"/>
        </w:rPr>
      </w:pPr>
    </w:p>
    <w:p w14:paraId="7CC64E0A" w14:textId="77777777" w:rsidR="008161AC" w:rsidRDefault="008161AC" w:rsidP="00D87089">
      <w:pPr>
        <w:pStyle w:val="Coordonnes"/>
        <w:jc w:val="left"/>
        <w:rPr>
          <w:sz w:val="40"/>
          <w:szCs w:val="40"/>
        </w:rPr>
      </w:pPr>
    </w:p>
    <w:p w14:paraId="5F9A97AB" w14:textId="77777777" w:rsidR="008161AC" w:rsidRDefault="008161AC" w:rsidP="00D87089">
      <w:pPr>
        <w:pStyle w:val="Coordonnes"/>
        <w:jc w:val="left"/>
        <w:rPr>
          <w:sz w:val="40"/>
          <w:szCs w:val="40"/>
        </w:rPr>
      </w:pPr>
    </w:p>
    <w:p w14:paraId="0DEB1A45" w14:textId="77777777" w:rsidR="008161AC" w:rsidRDefault="008161AC" w:rsidP="00D87089">
      <w:pPr>
        <w:pStyle w:val="Coordonnes"/>
        <w:jc w:val="left"/>
        <w:rPr>
          <w:sz w:val="40"/>
          <w:szCs w:val="40"/>
        </w:rPr>
      </w:pPr>
    </w:p>
    <w:p w14:paraId="42CB9D6B" w14:textId="77777777" w:rsidR="008161AC" w:rsidRDefault="008161AC" w:rsidP="00D87089">
      <w:pPr>
        <w:pStyle w:val="Coordonnes"/>
        <w:jc w:val="left"/>
        <w:rPr>
          <w:sz w:val="40"/>
          <w:szCs w:val="40"/>
        </w:rPr>
      </w:pPr>
    </w:p>
    <w:p w14:paraId="27E500AD" w14:textId="77777777" w:rsidR="008161AC" w:rsidRDefault="008161AC" w:rsidP="00D87089">
      <w:pPr>
        <w:pStyle w:val="Coordonnes"/>
        <w:jc w:val="left"/>
        <w:rPr>
          <w:sz w:val="40"/>
          <w:szCs w:val="40"/>
        </w:rPr>
      </w:pPr>
    </w:p>
    <w:p w14:paraId="74A97134" w14:textId="5D5D75CA" w:rsidR="008161AC" w:rsidRDefault="008161AC" w:rsidP="00D87089">
      <w:pPr>
        <w:pStyle w:val="Coordonnes"/>
        <w:jc w:val="left"/>
        <w:rPr>
          <w:sz w:val="40"/>
          <w:szCs w:val="40"/>
        </w:rPr>
      </w:pPr>
    </w:p>
    <w:p w14:paraId="657CB43A" w14:textId="385AEC83" w:rsidR="004C0CF2" w:rsidRDefault="004C0CF2" w:rsidP="00D87089">
      <w:pPr>
        <w:pStyle w:val="Coordonnes"/>
        <w:jc w:val="left"/>
        <w:rPr>
          <w:sz w:val="40"/>
          <w:szCs w:val="40"/>
        </w:rPr>
      </w:pPr>
    </w:p>
    <w:p w14:paraId="133026DF" w14:textId="39500537" w:rsidR="00903CA8" w:rsidRDefault="00903CA8" w:rsidP="00D87089">
      <w:pPr>
        <w:pStyle w:val="Coordonnes"/>
        <w:jc w:val="left"/>
        <w:rPr>
          <w:sz w:val="40"/>
          <w:szCs w:val="40"/>
        </w:rPr>
      </w:pPr>
    </w:p>
    <w:p w14:paraId="4DE4DE67" w14:textId="77777777" w:rsidR="00903CA8" w:rsidRDefault="00903CA8" w:rsidP="00D87089">
      <w:pPr>
        <w:pStyle w:val="Coordonnes"/>
        <w:jc w:val="left"/>
        <w:rPr>
          <w:sz w:val="40"/>
          <w:szCs w:val="40"/>
        </w:rPr>
      </w:pPr>
    </w:p>
    <w:p w14:paraId="168C966B" w14:textId="22C28718" w:rsidR="00D87089" w:rsidRDefault="00D87089" w:rsidP="00D87089">
      <w:pPr>
        <w:pStyle w:val="Coordonnes"/>
        <w:jc w:val="left"/>
        <w:rPr>
          <w:sz w:val="40"/>
          <w:szCs w:val="40"/>
          <w:lang w:bidi="fr-FR"/>
        </w:rPr>
      </w:pPr>
      <w:r>
        <w:rPr>
          <w:sz w:val="40"/>
          <w:szCs w:val="40"/>
          <w:lang w:bidi="fr-FR"/>
        </w:rPr>
        <w:t>Présentation du sujet :</w:t>
      </w:r>
      <w:r w:rsidR="009544A9" w:rsidRPr="009544A9">
        <w:rPr>
          <w:noProof/>
        </w:rPr>
        <w:t xml:space="preserve"> </w:t>
      </w:r>
    </w:p>
    <w:p w14:paraId="77F8C66C" w14:textId="4C5A5C8C" w:rsidR="00C9638B" w:rsidRPr="00B36007" w:rsidRDefault="00E74190" w:rsidP="00B36007">
      <w:pPr>
        <w:pStyle w:val="Coordonnes"/>
        <w:jc w:val="left"/>
        <w:rPr>
          <w:sz w:val="24"/>
          <w:szCs w:val="24"/>
          <w:lang w:bidi="fr-FR"/>
        </w:rPr>
      </w:pPr>
      <w:r>
        <w:rPr>
          <w:noProof/>
        </w:rPr>
        <w:drawing>
          <wp:anchor distT="0" distB="0" distL="114300" distR="114300" simplePos="0" relativeHeight="251662336" behindDoc="0" locked="0" layoutInCell="1" allowOverlap="1" wp14:anchorId="67008F12" wp14:editId="5F419C8E">
            <wp:simplePos x="0" y="0"/>
            <wp:positionH relativeFrom="column">
              <wp:posOffset>4683589</wp:posOffset>
            </wp:positionH>
            <wp:positionV relativeFrom="paragraph">
              <wp:posOffset>7620</wp:posOffset>
            </wp:positionV>
            <wp:extent cx="1576070" cy="1522730"/>
            <wp:effectExtent l="0" t="0" r="5080" b="127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76070" cy="1522730"/>
                    </a:xfrm>
                    <a:prstGeom prst="rect">
                      <a:avLst/>
                    </a:prstGeom>
                  </pic:spPr>
                </pic:pic>
              </a:graphicData>
            </a:graphic>
            <wp14:sizeRelH relativeFrom="margin">
              <wp14:pctWidth>0</wp14:pctWidth>
            </wp14:sizeRelH>
            <wp14:sizeRelV relativeFrom="margin">
              <wp14:pctHeight>0</wp14:pctHeight>
            </wp14:sizeRelV>
          </wp:anchor>
        </w:drawing>
      </w:r>
    </w:p>
    <w:p w14:paraId="5DC9157F" w14:textId="529412B1" w:rsidR="00AD51D5" w:rsidRDefault="00D87089" w:rsidP="00C14D3B">
      <w:pPr>
        <w:pStyle w:val="Coordonnes"/>
        <w:jc w:val="both"/>
        <w:rPr>
          <w:sz w:val="24"/>
          <w:szCs w:val="24"/>
          <w:lang w:bidi="fr-FR"/>
        </w:rPr>
      </w:pPr>
      <w:r>
        <w:rPr>
          <w:sz w:val="24"/>
          <w:szCs w:val="24"/>
          <w:lang w:bidi="fr-FR"/>
        </w:rPr>
        <w:t>D</w:t>
      </w:r>
      <w:r w:rsidR="002509F4">
        <w:rPr>
          <w:sz w:val="24"/>
          <w:szCs w:val="24"/>
          <w:lang w:bidi="fr-FR"/>
        </w:rPr>
        <w:t xml:space="preserve">ans le cadre de l’UV IN55, nous avons </w:t>
      </w:r>
      <w:r w:rsidR="00517366">
        <w:rPr>
          <w:sz w:val="24"/>
          <w:szCs w:val="24"/>
          <w:lang w:bidi="fr-FR"/>
        </w:rPr>
        <w:t>décidé</w:t>
      </w:r>
      <w:r w:rsidR="002509F4">
        <w:rPr>
          <w:sz w:val="24"/>
          <w:szCs w:val="24"/>
          <w:lang w:bidi="fr-FR"/>
        </w:rPr>
        <w:t xml:space="preserve"> de choisir le sujet #2 : modélisation 3D d’objet mathématiques.</w:t>
      </w:r>
      <w:r w:rsidR="0034342A">
        <w:rPr>
          <w:sz w:val="24"/>
          <w:szCs w:val="24"/>
          <w:lang w:bidi="fr-FR"/>
        </w:rPr>
        <w:t xml:space="preserve"> Ce sujet consiste à modéliser des solides platoniciens </w:t>
      </w:r>
      <w:r w:rsidR="00BD07E7">
        <w:rPr>
          <w:sz w:val="24"/>
          <w:szCs w:val="24"/>
          <w:lang w:bidi="fr-FR"/>
        </w:rPr>
        <w:t>ou des solides archimédiens pour ensuite créer des fractales à l’aide de ces solides (exemple</w:t>
      </w:r>
      <w:r w:rsidR="001F0484">
        <w:rPr>
          <w:sz w:val="24"/>
          <w:szCs w:val="24"/>
          <w:lang w:bidi="fr-FR"/>
        </w:rPr>
        <w:t>s</w:t>
      </w:r>
      <w:r w:rsidR="00BD07E7">
        <w:rPr>
          <w:sz w:val="24"/>
          <w:szCs w:val="24"/>
          <w:lang w:bidi="fr-FR"/>
        </w:rPr>
        <w:t xml:space="preserve"> : Pyramide de Sierpinski, </w:t>
      </w:r>
      <w:r w:rsidR="001F0484">
        <w:rPr>
          <w:sz w:val="24"/>
          <w:szCs w:val="24"/>
          <w:lang w:bidi="fr-FR"/>
        </w:rPr>
        <w:t>é</w:t>
      </w:r>
      <w:r w:rsidR="00BD07E7">
        <w:rPr>
          <w:sz w:val="24"/>
          <w:szCs w:val="24"/>
          <w:lang w:bidi="fr-FR"/>
        </w:rPr>
        <w:t xml:space="preserve">ponge de </w:t>
      </w:r>
      <w:r w:rsidR="009038E8">
        <w:rPr>
          <w:sz w:val="24"/>
          <w:szCs w:val="24"/>
          <w:lang w:bidi="fr-FR"/>
        </w:rPr>
        <w:t>M</w:t>
      </w:r>
      <w:r w:rsidR="00BD07E7">
        <w:rPr>
          <w:sz w:val="24"/>
          <w:szCs w:val="24"/>
          <w:lang w:bidi="fr-FR"/>
        </w:rPr>
        <w:t>enger</w:t>
      </w:r>
      <w:r w:rsidR="00970D85">
        <w:rPr>
          <w:sz w:val="24"/>
          <w:szCs w:val="24"/>
          <w:lang w:bidi="fr-FR"/>
        </w:rPr>
        <w:t>)</w:t>
      </w:r>
      <w:r w:rsidR="003F6861">
        <w:rPr>
          <w:sz w:val="24"/>
          <w:szCs w:val="24"/>
          <w:lang w:bidi="fr-FR"/>
        </w:rPr>
        <w:t>. Nous avons eu le choix du solide et de la fractale à modéliser.</w:t>
      </w:r>
    </w:p>
    <w:p w14:paraId="0E9080AF" w14:textId="49EAED62" w:rsidR="00C14D3B" w:rsidRDefault="003F6861" w:rsidP="00C14D3B">
      <w:pPr>
        <w:pStyle w:val="Coordonnes"/>
        <w:jc w:val="both"/>
        <w:rPr>
          <w:sz w:val="24"/>
          <w:szCs w:val="24"/>
          <w:lang w:bidi="fr-FR"/>
        </w:rPr>
      </w:pPr>
      <w:r>
        <w:rPr>
          <w:sz w:val="24"/>
          <w:szCs w:val="24"/>
          <w:lang w:bidi="fr-FR"/>
        </w:rPr>
        <w:t xml:space="preserve"> </w:t>
      </w:r>
    </w:p>
    <w:p w14:paraId="54A19614" w14:textId="2971766C" w:rsidR="00B76BC5" w:rsidRDefault="00B76BC5" w:rsidP="00C14D3B">
      <w:pPr>
        <w:pStyle w:val="Coordonnes"/>
        <w:jc w:val="both"/>
        <w:rPr>
          <w:sz w:val="24"/>
          <w:szCs w:val="24"/>
          <w:lang w:bidi="fr-FR"/>
        </w:rPr>
      </w:pPr>
      <w:r>
        <w:rPr>
          <w:noProof/>
        </w:rPr>
        <w:drawing>
          <wp:anchor distT="0" distB="0" distL="114300" distR="114300" simplePos="0" relativeHeight="251663360" behindDoc="0" locked="0" layoutInCell="1" allowOverlap="1" wp14:anchorId="070C1C67" wp14:editId="22DB849F">
            <wp:simplePos x="0" y="0"/>
            <wp:positionH relativeFrom="column">
              <wp:posOffset>4779446</wp:posOffset>
            </wp:positionH>
            <wp:positionV relativeFrom="paragraph">
              <wp:posOffset>151917</wp:posOffset>
            </wp:positionV>
            <wp:extent cx="1425575" cy="1374775"/>
            <wp:effectExtent l="0" t="0" r="317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5575" cy="1374775"/>
                    </a:xfrm>
                    <a:prstGeom prst="rect">
                      <a:avLst/>
                    </a:prstGeom>
                  </pic:spPr>
                </pic:pic>
              </a:graphicData>
            </a:graphic>
            <wp14:sizeRelH relativeFrom="margin">
              <wp14:pctWidth>0</wp14:pctWidth>
            </wp14:sizeRelH>
            <wp14:sizeRelV relativeFrom="margin">
              <wp14:pctHeight>0</wp14:pctHeight>
            </wp14:sizeRelV>
          </wp:anchor>
        </w:drawing>
      </w:r>
    </w:p>
    <w:p w14:paraId="34B4D7E3" w14:textId="11A367C5" w:rsidR="003F6861" w:rsidRDefault="003F6861" w:rsidP="00033BE4">
      <w:pPr>
        <w:pStyle w:val="Coordonnes"/>
        <w:jc w:val="both"/>
        <w:rPr>
          <w:sz w:val="24"/>
          <w:szCs w:val="24"/>
          <w:lang w:bidi="fr-FR"/>
        </w:rPr>
      </w:pPr>
      <w:r>
        <w:rPr>
          <w:sz w:val="24"/>
          <w:szCs w:val="24"/>
          <w:lang w:bidi="fr-FR"/>
        </w:rPr>
        <w:t xml:space="preserve">Nous avons décidé de modéliser une fractale à partir d’un cube. </w:t>
      </w:r>
      <w:r w:rsidR="00BE37AE">
        <w:rPr>
          <w:sz w:val="24"/>
          <w:szCs w:val="24"/>
          <w:lang w:bidi="fr-FR"/>
        </w:rPr>
        <w:t>Cette fractale est construite de façon contraire par rapport à l’éponge de Menger puisqu’en effet, au lieu de retirer un cube au centre de chaque face, nous allons en ajout</w:t>
      </w:r>
      <w:r w:rsidR="00434261">
        <w:rPr>
          <w:sz w:val="24"/>
          <w:szCs w:val="24"/>
          <w:lang w:bidi="fr-FR"/>
        </w:rPr>
        <w:t>er</w:t>
      </w:r>
      <w:r w:rsidR="00BE37AE">
        <w:rPr>
          <w:sz w:val="24"/>
          <w:szCs w:val="24"/>
          <w:lang w:bidi="fr-FR"/>
        </w:rPr>
        <w:t xml:space="preserve"> un.</w:t>
      </w:r>
    </w:p>
    <w:p w14:paraId="275C410D" w14:textId="4C7AB5C4" w:rsidR="002B324F" w:rsidRDefault="00595627" w:rsidP="00033BE4">
      <w:pPr>
        <w:pStyle w:val="Coordonnes"/>
        <w:jc w:val="both"/>
        <w:rPr>
          <w:sz w:val="24"/>
          <w:szCs w:val="24"/>
          <w:lang w:bidi="fr-FR"/>
        </w:rPr>
      </w:pPr>
      <w:r>
        <w:rPr>
          <w:sz w:val="24"/>
          <w:szCs w:val="24"/>
          <w:lang w:bidi="fr-FR"/>
        </w:rPr>
        <w:t xml:space="preserve">L’objectif principal sera donc de modéliser cette fractale à l’aide de python et </w:t>
      </w:r>
      <w:r w:rsidR="00CB3D71">
        <w:rPr>
          <w:sz w:val="24"/>
          <w:szCs w:val="24"/>
          <w:lang w:bidi="fr-FR"/>
        </w:rPr>
        <w:t>O</w:t>
      </w:r>
      <w:r>
        <w:rPr>
          <w:sz w:val="24"/>
          <w:szCs w:val="24"/>
          <w:lang w:bidi="fr-FR"/>
        </w:rPr>
        <w:t>penGL.</w:t>
      </w:r>
    </w:p>
    <w:p w14:paraId="2066DEDD" w14:textId="629C357C" w:rsidR="00BB77F9" w:rsidRDefault="00BB77F9" w:rsidP="002A5777">
      <w:pPr>
        <w:pStyle w:val="Coordonnes"/>
        <w:jc w:val="left"/>
        <w:rPr>
          <w:sz w:val="24"/>
          <w:szCs w:val="24"/>
          <w:lang w:bidi="fr-FR"/>
        </w:rPr>
      </w:pPr>
    </w:p>
    <w:p w14:paraId="5172EC7A" w14:textId="77777777" w:rsidR="00BB77F9" w:rsidRDefault="00BB77F9" w:rsidP="002A5777">
      <w:pPr>
        <w:pStyle w:val="Coordonnes"/>
        <w:jc w:val="left"/>
        <w:rPr>
          <w:sz w:val="24"/>
          <w:szCs w:val="24"/>
          <w:lang w:bidi="fr-FR"/>
        </w:rPr>
      </w:pPr>
    </w:p>
    <w:p w14:paraId="74211635" w14:textId="078EDB6B" w:rsidR="006177E4" w:rsidRDefault="002A5777" w:rsidP="002A5777">
      <w:pPr>
        <w:pStyle w:val="Coordonnes"/>
        <w:jc w:val="left"/>
        <w:rPr>
          <w:sz w:val="40"/>
          <w:szCs w:val="40"/>
          <w:lang w:bidi="fr-FR"/>
        </w:rPr>
      </w:pPr>
      <w:r>
        <w:rPr>
          <w:sz w:val="40"/>
          <w:szCs w:val="40"/>
          <w:lang w:bidi="fr-FR"/>
        </w:rPr>
        <w:t>Conception du p</w:t>
      </w:r>
      <w:r w:rsidR="006177E4">
        <w:rPr>
          <w:sz w:val="40"/>
          <w:szCs w:val="40"/>
          <w:lang w:bidi="fr-FR"/>
        </w:rPr>
        <w:t>rojet :</w:t>
      </w:r>
    </w:p>
    <w:p w14:paraId="0E8441E9" w14:textId="11B55452" w:rsidR="008816EF" w:rsidRPr="008816EF" w:rsidRDefault="008816EF" w:rsidP="002A5777">
      <w:pPr>
        <w:pStyle w:val="Coordonnes"/>
        <w:jc w:val="left"/>
        <w:rPr>
          <w:sz w:val="40"/>
          <w:szCs w:val="40"/>
          <w:lang w:bidi="fr-FR"/>
        </w:rPr>
      </w:pPr>
    </w:p>
    <w:p w14:paraId="3DDB37D5" w14:textId="1FCF2DDE" w:rsidR="004C72B0" w:rsidRPr="008816EF" w:rsidRDefault="008816EF" w:rsidP="002A5777">
      <w:pPr>
        <w:pStyle w:val="Coordonnes"/>
        <w:jc w:val="left"/>
        <w:rPr>
          <w:b/>
          <w:bCs/>
          <w:sz w:val="24"/>
          <w:szCs w:val="24"/>
          <w:lang w:bidi="fr-FR"/>
        </w:rPr>
      </w:pPr>
      <w:r w:rsidRPr="008816EF">
        <w:rPr>
          <w:b/>
          <w:bCs/>
          <w:sz w:val="24"/>
          <w:szCs w:val="24"/>
          <w:lang w:bidi="fr-FR"/>
        </w:rPr>
        <w:t>Etape 1 : Le cube</w:t>
      </w:r>
    </w:p>
    <w:p w14:paraId="056BB316" w14:textId="266FAF6D" w:rsidR="004F6EB6" w:rsidRDefault="008816EF" w:rsidP="00033BE4">
      <w:pPr>
        <w:pStyle w:val="Coordonnes"/>
        <w:jc w:val="both"/>
        <w:rPr>
          <w:sz w:val="24"/>
          <w:szCs w:val="24"/>
          <w:lang w:bidi="fr-FR"/>
        </w:rPr>
      </w:pPr>
      <w:r>
        <w:rPr>
          <w:sz w:val="24"/>
          <w:szCs w:val="24"/>
          <w:lang w:bidi="fr-FR"/>
        </w:rPr>
        <w:t xml:space="preserve">La base de ce projet était la création de cube en 3D. Il fallait donc d’abord mettre en place les outils nécessaires afin de </w:t>
      </w:r>
      <w:r w:rsidR="002068E8">
        <w:rPr>
          <w:sz w:val="24"/>
          <w:szCs w:val="24"/>
          <w:lang w:bidi="fr-FR"/>
        </w:rPr>
        <w:t>modéliser un cube</w:t>
      </w:r>
      <w:r w:rsidR="007D1A7F">
        <w:rPr>
          <w:sz w:val="24"/>
          <w:szCs w:val="24"/>
          <w:lang w:bidi="fr-FR"/>
        </w:rPr>
        <w:t>.</w:t>
      </w:r>
      <w:r w:rsidR="00C149C1">
        <w:rPr>
          <w:sz w:val="24"/>
          <w:szCs w:val="24"/>
          <w:lang w:bidi="fr-FR"/>
        </w:rPr>
        <w:t xml:space="preserve"> </w:t>
      </w:r>
      <w:r w:rsidR="004F6EB6">
        <w:rPr>
          <w:sz w:val="24"/>
          <w:szCs w:val="24"/>
          <w:lang w:bidi="fr-FR"/>
        </w:rPr>
        <w:t>Pour cela, il a fallu s’inspirer du premier TD.</w:t>
      </w:r>
    </w:p>
    <w:p w14:paraId="6BBD6F31" w14:textId="27C9158C" w:rsidR="00110221" w:rsidRDefault="00110221" w:rsidP="00033BE4">
      <w:pPr>
        <w:pStyle w:val="Coordonnes"/>
        <w:jc w:val="both"/>
        <w:rPr>
          <w:sz w:val="24"/>
          <w:szCs w:val="24"/>
          <w:lang w:bidi="fr-FR"/>
        </w:rPr>
      </w:pPr>
      <w:r>
        <w:rPr>
          <w:sz w:val="24"/>
          <w:szCs w:val="24"/>
          <w:lang w:bidi="fr-FR"/>
        </w:rPr>
        <w:t>Le principe est de renseigner une table des vertices (positions de chacun des 8 sommets dans l’espace).</w:t>
      </w:r>
      <w:r w:rsidR="00B24384">
        <w:rPr>
          <w:sz w:val="24"/>
          <w:szCs w:val="24"/>
          <w:lang w:bidi="fr-FR"/>
        </w:rPr>
        <w:t xml:space="preserve"> On va également indexer ces points.</w:t>
      </w:r>
    </w:p>
    <w:p w14:paraId="24C6F29D" w14:textId="77777777" w:rsidR="00104655" w:rsidRDefault="00104655" w:rsidP="00104655">
      <w:pPr>
        <w:pStyle w:val="Coordonnes"/>
        <w:jc w:val="left"/>
        <w:rPr>
          <w:sz w:val="24"/>
          <w:szCs w:val="24"/>
          <w:lang w:bidi="fr-FR"/>
        </w:rPr>
      </w:pPr>
    </w:p>
    <w:p w14:paraId="7F07361B" w14:textId="6CDDA8B4" w:rsidR="00110221" w:rsidRDefault="00EF39F0" w:rsidP="00104655">
      <w:pPr>
        <w:pStyle w:val="Coordonnes"/>
        <w:rPr>
          <w:sz w:val="24"/>
          <w:szCs w:val="24"/>
          <w:lang w:bidi="fr-FR"/>
        </w:rPr>
      </w:pPr>
      <w:r>
        <w:rPr>
          <w:sz w:val="24"/>
          <w:szCs w:val="24"/>
          <w:lang w:bidi="fr-FR"/>
        </w:rPr>
        <w:t>Exemple de table des vertices :</w:t>
      </w:r>
    </w:p>
    <w:p w14:paraId="6BD9D1B1" w14:textId="2C31F82F" w:rsidR="00110221" w:rsidRDefault="00110221" w:rsidP="002A5777">
      <w:pPr>
        <w:pStyle w:val="Coordonnes"/>
        <w:jc w:val="left"/>
        <w:rPr>
          <w:sz w:val="24"/>
          <w:szCs w:val="24"/>
          <w:lang w:bidi="fr-FR"/>
        </w:rPr>
      </w:pPr>
    </w:p>
    <w:p w14:paraId="1FD1A957" w14:textId="140AF127" w:rsidR="00110221" w:rsidRDefault="00A906B7" w:rsidP="002A5777">
      <w:pPr>
        <w:pStyle w:val="Coordonnes"/>
        <w:jc w:val="left"/>
        <w:rPr>
          <w:sz w:val="24"/>
          <w:szCs w:val="24"/>
          <w:lang w:bidi="fr-FR"/>
        </w:rPr>
      </w:pPr>
      <w:r>
        <w:rPr>
          <w:noProof/>
        </w:rPr>
        <w:drawing>
          <wp:anchor distT="0" distB="0" distL="114300" distR="114300" simplePos="0" relativeHeight="251667456" behindDoc="0" locked="0" layoutInCell="1" allowOverlap="1" wp14:anchorId="64C90D1B" wp14:editId="02D222FD">
            <wp:simplePos x="0" y="0"/>
            <wp:positionH relativeFrom="margin">
              <wp:align>center</wp:align>
            </wp:positionH>
            <wp:positionV relativeFrom="paragraph">
              <wp:posOffset>-128166</wp:posOffset>
            </wp:positionV>
            <wp:extent cx="2324100" cy="1501140"/>
            <wp:effectExtent l="0" t="0" r="0" b="381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24100" cy="1501140"/>
                    </a:xfrm>
                    <a:prstGeom prst="rect">
                      <a:avLst/>
                    </a:prstGeom>
                  </pic:spPr>
                </pic:pic>
              </a:graphicData>
            </a:graphic>
            <wp14:sizeRelH relativeFrom="margin">
              <wp14:pctWidth>0</wp14:pctWidth>
            </wp14:sizeRelH>
            <wp14:sizeRelV relativeFrom="margin">
              <wp14:pctHeight>0</wp14:pctHeight>
            </wp14:sizeRelV>
          </wp:anchor>
        </w:drawing>
      </w:r>
    </w:p>
    <w:p w14:paraId="26B9D92D" w14:textId="724E86CC" w:rsidR="00110221" w:rsidRDefault="00110221" w:rsidP="002A5777">
      <w:pPr>
        <w:pStyle w:val="Coordonnes"/>
        <w:jc w:val="left"/>
        <w:rPr>
          <w:sz w:val="24"/>
          <w:szCs w:val="24"/>
          <w:lang w:bidi="fr-FR"/>
        </w:rPr>
      </w:pPr>
    </w:p>
    <w:p w14:paraId="5A3F4602" w14:textId="1E13D74A" w:rsidR="00110221" w:rsidRDefault="00110221" w:rsidP="002A5777">
      <w:pPr>
        <w:pStyle w:val="Coordonnes"/>
        <w:jc w:val="left"/>
        <w:rPr>
          <w:sz w:val="24"/>
          <w:szCs w:val="24"/>
          <w:lang w:bidi="fr-FR"/>
        </w:rPr>
      </w:pPr>
    </w:p>
    <w:p w14:paraId="33785BD8" w14:textId="05D41C6A" w:rsidR="00110221" w:rsidRDefault="00110221" w:rsidP="002A5777">
      <w:pPr>
        <w:pStyle w:val="Coordonnes"/>
        <w:jc w:val="left"/>
        <w:rPr>
          <w:sz w:val="24"/>
          <w:szCs w:val="24"/>
          <w:lang w:bidi="fr-FR"/>
        </w:rPr>
      </w:pPr>
    </w:p>
    <w:p w14:paraId="4EED6519" w14:textId="7654EEE7" w:rsidR="00110221" w:rsidRDefault="00110221" w:rsidP="002A5777">
      <w:pPr>
        <w:pStyle w:val="Coordonnes"/>
        <w:jc w:val="left"/>
        <w:rPr>
          <w:sz w:val="24"/>
          <w:szCs w:val="24"/>
          <w:lang w:bidi="fr-FR"/>
        </w:rPr>
      </w:pPr>
    </w:p>
    <w:p w14:paraId="5B1DC1ED" w14:textId="77777777" w:rsidR="008173D8" w:rsidRDefault="008173D8" w:rsidP="002A5777">
      <w:pPr>
        <w:pStyle w:val="Coordonnes"/>
        <w:jc w:val="left"/>
        <w:rPr>
          <w:sz w:val="24"/>
          <w:szCs w:val="24"/>
          <w:lang w:bidi="fr-FR"/>
        </w:rPr>
      </w:pPr>
    </w:p>
    <w:p w14:paraId="0BD11B2B" w14:textId="56D227AF" w:rsidR="00104655" w:rsidRDefault="00104655" w:rsidP="00104655">
      <w:pPr>
        <w:pStyle w:val="Coordonnes"/>
        <w:rPr>
          <w:sz w:val="24"/>
          <w:szCs w:val="24"/>
          <w:lang w:bidi="fr-FR"/>
        </w:rPr>
      </w:pPr>
      <w:r>
        <w:rPr>
          <w:sz w:val="24"/>
          <w:szCs w:val="24"/>
          <w:lang w:bidi="fr-FR"/>
        </w:rPr>
        <w:lastRenderedPageBreak/>
        <w:t>Rendu sur un graphe 3D de chacun des vertices de cette table</w:t>
      </w:r>
      <w:r w:rsidR="0056569B">
        <w:rPr>
          <w:sz w:val="24"/>
          <w:szCs w:val="24"/>
          <w:lang w:bidi="fr-FR"/>
        </w:rPr>
        <w:t> :</w:t>
      </w:r>
    </w:p>
    <w:p w14:paraId="15A5F480" w14:textId="3B951CBB" w:rsidR="00104655" w:rsidRDefault="003B4965" w:rsidP="002A5777">
      <w:pPr>
        <w:pStyle w:val="Coordonnes"/>
        <w:jc w:val="left"/>
        <w:rPr>
          <w:sz w:val="24"/>
          <w:szCs w:val="24"/>
          <w:lang w:bidi="fr-FR"/>
        </w:rPr>
      </w:pPr>
      <w:r>
        <w:rPr>
          <w:noProof/>
        </w:rPr>
        <w:drawing>
          <wp:anchor distT="0" distB="0" distL="114300" distR="114300" simplePos="0" relativeHeight="251666432" behindDoc="0" locked="0" layoutInCell="1" allowOverlap="1" wp14:anchorId="70C20E2A" wp14:editId="7C2A560B">
            <wp:simplePos x="0" y="0"/>
            <wp:positionH relativeFrom="margin">
              <wp:align>center</wp:align>
            </wp:positionH>
            <wp:positionV relativeFrom="paragraph">
              <wp:posOffset>103666</wp:posOffset>
            </wp:positionV>
            <wp:extent cx="2122170" cy="1866265"/>
            <wp:effectExtent l="0" t="0" r="0" b="63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2170" cy="1866265"/>
                    </a:xfrm>
                    <a:prstGeom prst="rect">
                      <a:avLst/>
                    </a:prstGeom>
                  </pic:spPr>
                </pic:pic>
              </a:graphicData>
            </a:graphic>
            <wp14:sizeRelH relativeFrom="margin">
              <wp14:pctWidth>0</wp14:pctWidth>
            </wp14:sizeRelH>
            <wp14:sizeRelV relativeFrom="margin">
              <wp14:pctHeight>0</wp14:pctHeight>
            </wp14:sizeRelV>
          </wp:anchor>
        </w:drawing>
      </w:r>
    </w:p>
    <w:p w14:paraId="4050287F" w14:textId="69392673" w:rsidR="00104655" w:rsidRDefault="00104655" w:rsidP="002A5777">
      <w:pPr>
        <w:pStyle w:val="Coordonnes"/>
        <w:jc w:val="left"/>
        <w:rPr>
          <w:sz w:val="24"/>
          <w:szCs w:val="24"/>
          <w:lang w:bidi="fr-FR"/>
        </w:rPr>
      </w:pPr>
    </w:p>
    <w:p w14:paraId="3279D1F7" w14:textId="1C712495" w:rsidR="00104655" w:rsidRDefault="00104655" w:rsidP="002A5777">
      <w:pPr>
        <w:pStyle w:val="Coordonnes"/>
        <w:jc w:val="left"/>
        <w:rPr>
          <w:sz w:val="24"/>
          <w:szCs w:val="24"/>
          <w:lang w:bidi="fr-FR"/>
        </w:rPr>
      </w:pPr>
    </w:p>
    <w:p w14:paraId="5EDE444D" w14:textId="0FEF2BBF" w:rsidR="00104655" w:rsidRDefault="00104655" w:rsidP="002A5777">
      <w:pPr>
        <w:pStyle w:val="Coordonnes"/>
        <w:jc w:val="left"/>
        <w:rPr>
          <w:sz w:val="24"/>
          <w:szCs w:val="24"/>
          <w:lang w:bidi="fr-FR"/>
        </w:rPr>
      </w:pPr>
    </w:p>
    <w:p w14:paraId="656DF5D5" w14:textId="467CD61A" w:rsidR="00104655" w:rsidRDefault="00104655" w:rsidP="002A5777">
      <w:pPr>
        <w:pStyle w:val="Coordonnes"/>
        <w:jc w:val="left"/>
        <w:rPr>
          <w:sz w:val="24"/>
          <w:szCs w:val="24"/>
          <w:lang w:bidi="fr-FR"/>
        </w:rPr>
      </w:pPr>
    </w:p>
    <w:p w14:paraId="3E2E8899" w14:textId="69FA8239" w:rsidR="00104655" w:rsidRDefault="00104655" w:rsidP="002A5777">
      <w:pPr>
        <w:pStyle w:val="Coordonnes"/>
        <w:jc w:val="left"/>
        <w:rPr>
          <w:sz w:val="24"/>
          <w:szCs w:val="24"/>
          <w:lang w:bidi="fr-FR"/>
        </w:rPr>
      </w:pPr>
    </w:p>
    <w:p w14:paraId="6CD345AE" w14:textId="002504A6" w:rsidR="00104655" w:rsidRDefault="00104655" w:rsidP="002A5777">
      <w:pPr>
        <w:pStyle w:val="Coordonnes"/>
        <w:jc w:val="left"/>
        <w:rPr>
          <w:sz w:val="24"/>
          <w:szCs w:val="24"/>
          <w:lang w:bidi="fr-FR"/>
        </w:rPr>
      </w:pPr>
    </w:p>
    <w:p w14:paraId="272FFF17" w14:textId="0A985655" w:rsidR="00104655" w:rsidRDefault="00104655" w:rsidP="002A5777">
      <w:pPr>
        <w:pStyle w:val="Coordonnes"/>
        <w:jc w:val="left"/>
        <w:rPr>
          <w:sz w:val="24"/>
          <w:szCs w:val="24"/>
          <w:lang w:bidi="fr-FR"/>
        </w:rPr>
      </w:pPr>
    </w:p>
    <w:p w14:paraId="4E9963F9" w14:textId="6D9D323A" w:rsidR="00104655" w:rsidRDefault="00104655" w:rsidP="002A5777">
      <w:pPr>
        <w:pStyle w:val="Coordonnes"/>
        <w:jc w:val="left"/>
        <w:rPr>
          <w:sz w:val="24"/>
          <w:szCs w:val="24"/>
          <w:lang w:bidi="fr-FR"/>
        </w:rPr>
      </w:pPr>
    </w:p>
    <w:p w14:paraId="429CD50E" w14:textId="15A648D7" w:rsidR="00104655" w:rsidRDefault="00104655" w:rsidP="002A5777">
      <w:pPr>
        <w:pStyle w:val="Coordonnes"/>
        <w:jc w:val="left"/>
        <w:rPr>
          <w:sz w:val="24"/>
          <w:szCs w:val="24"/>
          <w:lang w:bidi="fr-FR"/>
        </w:rPr>
      </w:pPr>
    </w:p>
    <w:p w14:paraId="7AEB3A4D" w14:textId="2D288A45" w:rsidR="00104655" w:rsidRDefault="00104655" w:rsidP="002A5777">
      <w:pPr>
        <w:pStyle w:val="Coordonnes"/>
        <w:jc w:val="left"/>
        <w:rPr>
          <w:sz w:val="24"/>
          <w:szCs w:val="24"/>
          <w:lang w:bidi="fr-FR"/>
        </w:rPr>
      </w:pPr>
    </w:p>
    <w:p w14:paraId="074D3AEF" w14:textId="404B2FB4" w:rsidR="00104655" w:rsidRDefault="00E12F94" w:rsidP="00033BE4">
      <w:pPr>
        <w:pStyle w:val="Coordonnes"/>
        <w:jc w:val="both"/>
        <w:rPr>
          <w:sz w:val="24"/>
          <w:szCs w:val="24"/>
          <w:lang w:bidi="fr-FR"/>
        </w:rPr>
      </w:pPr>
      <w:r>
        <w:rPr>
          <w:sz w:val="24"/>
          <w:szCs w:val="24"/>
          <w:lang w:bidi="fr-FR"/>
        </w:rPr>
        <w:t>A l’aide de la primitive OpenGL : GL_TRIANGLES, on va pouvoir être en mesure de relier 3 vertices entre elle pour pouvoir créer des triangles. Ainsi, pour faire une face, on a besoin de 2 triangles rectangle possédant la même hypoténuse.</w:t>
      </w:r>
    </w:p>
    <w:p w14:paraId="3F394BCC" w14:textId="6230834D" w:rsidR="00C562C4" w:rsidRDefault="00C562C4" w:rsidP="00033BE4">
      <w:pPr>
        <w:pStyle w:val="Coordonnes"/>
        <w:jc w:val="both"/>
        <w:rPr>
          <w:sz w:val="24"/>
          <w:szCs w:val="24"/>
          <w:lang w:bidi="fr-FR"/>
        </w:rPr>
      </w:pPr>
      <w:r>
        <w:rPr>
          <w:sz w:val="24"/>
          <w:szCs w:val="24"/>
          <w:lang w:bidi="fr-FR"/>
        </w:rPr>
        <w:t>Pour créer chaque face, on va utiliser une table des indices qui va permettre de relier 3 vertices entres-elles pour former un triangle</w:t>
      </w:r>
      <w:r w:rsidR="009759CD">
        <w:rPr>
          <w:sz w:val="24"/>
          <w:szCs w:val="24"/>
          <w:lang w:bidi="fr-FR"/>
        </w:rPr>
        <w:t>.</w:t>
      </w:r>
    </w:p>
    <w:p w14:paraId="18CE1C8D" w14:textId="5E58E06B" w:rsidR="00F45A7A" w:rsidRDefault="00F45A7A" w:rsidP="002A5777">
      <w:pPr>
        <w:pStyle w:val="Coordonnes"/>
        <w:jc w:val="left"/>
        <w:rPr>
          <w:sz w:val="24"/>
          <w:szCs w:val="24"/>
          <w:lang w:bidi="fr-FR"/>
        </w:rPr>
      </w:pPr>
    </w:p>
    <w:p w14:paraId="047AE3ED" w14:textId="03FEE4F8" w:rsidR="00F45A7A" w:rsidRDefault="004621FE" w:rsidP="00F45A7A">
      <w:pPr>
        <w:pStyle w:val="Coordonnes"/>
        <w:rPr>
          <w:sz w:val="24"/>
          <w:szCs w:val="24"/>
          <w:lang w:bidi="fr-FR"/>
        </w:rPr>
      </w:pPr>
      <w:r>
        <w:rPr>
          <w:noProof/>
        </w:rPr>
        <w:drawing>
          <wp:anchor distT="0" distB="0" distL="114300" distR="114300" simplePos="0" relativeHeight="251668480" behindDoc="0" locked="0" layoutInCell="1" allowOverlap="1" wp14:anchorId="483ED72F" wp14:editId="66827F64">
            <wp:simplePos x="0" y="0"/>
            <wp:positionH relativeFrom="margin">
              <wp:align>center</wp:align>
            </wp:positionH>
            <wp:positionV relativeFrom="paragraph">
              <wp:posOffset>275751</wp:posOffset>
            </wp:positionV>
            <wp:extent cx="4714875" cy="1129665"/>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14875" cy="1129665"/>
                    </a:xfrm>
                    <a:prstGeom prst="rect">
                      <a:avLst/>
                    </a:prstGeom>
                  </pic:spPr>
                </pic:pic>
              </a:graphicData>
            </a:graphic>
            <wp14:sizeRelH relativeFrom="margin">
              <wp14:pctWidth>0</wp14:pctWidth>
            </wp14:sizeRelH>
            <wp14:sizeRelV relativeFrom="margin">
              <wp14:pctHeight>0</wp14:pctHeight>
            </wp14:sizeRelV>
          </wp:anchor>
        </w:drawing>
      </w:r>
      <w:r w:rsidR="00F45A7A">
        <w:rPr>
          <w:sz w:val="24"/>
          <w:szCs w:val="24"/>
          <w:lang w:bidi="fr-FR"/>
        </w:rPr>
        <w:t>Exemple de la table des indices :</w:t>
      </w:r>
    </w:p>
    <w:p w14:paraId="780BE083" w14:textId="6A75DDF0" w:rsidR="004621FE" w:rsidRDefault="004621FE" w:rsidP="002A5777">
      <w:pPr>
        <w:pStyle w:val="Coordonnes"/>
        <w:jc w:val="left"/>
        <w:rPr>
          <w:sz w:val="24"/>
          <w:szCs w:val="24"/>
          <w:lang w:bidi="fr-FR"/>
        </w:rPr>
      </w:pPr>
    </w:p>
    <w:p w14:paraId="3F22F4E0" w14:textId="59477F32" w:rsidR="008203FF" w:rsidRDefault="008203FF" w:rsidP="002A5777">
      <w:pPr>
        <w:pStyle w:val="Coordonnes"/>
        <w:jc w:val="left"/>
        <w:rPr>
          <w:sz w:val="24"/>
          <w:szCs w:val="24"/>
          <w:lang w:bidi="fr-FR"/>
        </w:rPr>
      </w:pPr>
    </w:p>
    <w:p w14:paraId="70F278B9" w14:textId="341100C3" w:rsidR="00111C36" w:rsidRDefault="00111C36" w:rsidP="00111C36">
      <w:pPr>
        <w:pStyle w:val="Coordonnes"/>
        <w:rPr>
          <w:sz w:val="24"/>
          <w:szCs w:val="24"/>
          <w:lang w:bidi="fr-FR"/>
        </w:rPr>
      </w:pPr>
      <w:r>
        <w:rPr>
          <w:sz w:val="24"/>
          <w:szCs w:val="24"/>
          <w:lang w:bidi="fr-FR"/>
        </w:rPr>
        <w:t>Rendu sur un graphe 3D de la création d’une face</w:t>
      </w:r>
      <w:r w:rsidR="00AD6EF3">
        <w:rPr>
          <w:sz w:val="24"/>
          <w:szCs w:val="24"/>
          <w:lang w:bidi="fr-FR"/>
        </w:rPr>
        <w:t> :</w:t>
      </w:r>
    </w:p>
    <w:p w14:paraId="57AE9655" w14:textId="2D39877E" w:rsidR="00AD6EF3" w:rsidRDefault="00AD6EF3" w:rsidP="00B404EB">
      <w:pPr>
        <w:pStyle w:val="Coordonnes"/>
        <w:jc w:val="left"/>
        <w:rPr>
          <w:b/>
          <w:bCs/>
          <w:sz w:val="24"/>
          <w:szCs w:val="24"/>
          <w:lang w:bidi="fr-FR"/>
        </w:rPr>
      </w:pPr>
    </w:p>
    <w:p w14:paraId="67AEDB52" w14:textId="0B5702CC" w:rsidR="00AD6EF3" w:rsidRDefault="004621FE" w:rsidP="00B404EB">
      <w:pPr>
        <w:pStyle w:val="Coordonnes"/>
        <w:jc w:val="left"/>
        <w:rPr>
          <w:b/>
          <w:bCs/>
          <w:sz w:val="24"/>
          <w:szCs w:val="24"/>
          <w:lang w:bidi="fr-FR"/>
        </w:rPr>
      </w:pPr>
      <w:r>
        <w:rPr>
          <w:noProof/>
        </w:rPr>
        <w:drawing>
          <wp:anchor distT="0" distB="0" distL="114300" distR="114300" simplePos="0" relativeHeight="251669504" behindDoc="0" locked="0" layoutInCell="1" allowOverlap="1" wp14:anchorId="3DCF18D2" wp14:editId="5BD44672">
            <wp:simplePos x="0" y="0"/>
            <wp:positionH relativeFrom="margin">
              <wp:posOffset>1784180</wp:posOffset>
            </wp:positionH>
            <wp:positionV relativeFrom="paragraph">
              <wp:posOffset>3668</wp:posOffset>
            </wp:positionV>
            <wp:extent cx="1876425" cy="1755775"/>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6425" cy="1755775"/>
                    </a:xfrm>
                    <a:prstGeom prst="rect">
                      <a:avLst/>
                    </a:prstGeom>
                  </pic:spPr>
                </pic:pic>
              </a:graphicData>
            </a:graphic>
            <wp14:sizeRelH relativeFrom="margin">
              <wp14:pctWidth>0</wp14:pctWidth>
            </wp14:sizeRelH>
            <wp14:sizeRelV relativeFrom="margin">
              <wp14:pctHeight>0</wp14:pctHeight>
            </wp14:sizeRelV>
          </wp:anchor>
        </w:drawing>
      </w:r>
    </w:p>
    <w:p w14:paraId="195F57E1" w14:textId="7F714EE5" w:rsidR="00AD6EF3" w:rsidRDefault="00AD6EF3" w:rsidP="00B404EB">
      <w:pPr>
        <w:pStyle w:val="Coordonnes"/>
        <w:jc w:val="left"/>
        <w:rPr>
          <w:b/>
          <w:bCs/>
          <w:sz w:val="24"/>
          <w:szCs w:val="24"/>
          <w:lang w:bidi="fr-FR"/>
        </w:rPr>
      </w:pPr>
    </w:p>
    <w:p w14:paraId="1876EBCF" w14:textId="77777777" w:rsidR="00AD6EF3" w:rsidRDefault="00AD6EF3" w:rsidP="00B404EB">
      <w:pPr>
        <w:pStyle w:val="Coordonnes"/>
        <w:jc w:val="left"/>
        <w:rPr>
          <w:b/>
          <w:bCs/>
          <w:sz w:val="24"/>
          <w:szCs w:val="24"/>
          <w:lang w:bidi="fr-FR"/>
        </w:rPr>
      </w:pPr>
    </w:p>
    <w:p w14:paraId="4E278EA8" w14:textId="145A65A5" w:rsidR="00AD6EF3" w:rsidRDefault="00AD6EF3" w:rsidP="00B404EB">
      <w:pPr>
        <w:pStyle w:val="Coordonnes"/>
        <w:jc w:val="left"/>
        <w:rPr>
          <w:b/>
          <w:bCs/>
          <w:sz w:val="24"/>
          <w:szCs w:val="24"/>
          <w:lang w:bidi="fr-FR"/>
        </w:rPr>
      </w:pPr>
    </w:p>
    <w:p w14:paraId="1F932B04" w14:textId="77777777" w:rsidR="00AD6EF3" w:rsidRDefault="00AD6EF3" w:rsidP="00B404EB">
      <w:pPr>
        <w:pStyle w:val="Coordonnes"/>
        <w:jc w:val="left"/>
        <w:rPr>
          <w:b/>
          <w:bCs/>
          <w:sz w:val="24"/>
          <w:szCs w:val="24"/>
          <w:lang w:bidi="fr-FR"/>
        </w:rPr>
      </w:pPr>
    </w:p>
    <w:p w14:paraId="6E25E04E" w14:textId="236BC694" w:rsidR="00AD6EF3" w:rsidRDefault="00AD6EF3" w:rsidP="00B404EB">
      <w:pPr>
        <w:pStyle w:val="Coordonnes"/>
        <w:jc w:val="left"/>
        <w:rPr>
          <w:b/>
          <w:bCs/>
          <w:sz w:val="24"/>
          <w:szCs w:val="24"/>
          <w:lang w:bidi="fr-FR"/>
        </w:rPr>
      </w:pPr>
    </w:p>
    <w:p w14:paraId="2B3FFEF5" w14:textId="355E3345" w:rsidR="00AD6EF3" w:rsidRDefault="00AD6EF3" w:rsidP="00B404EB">
      <w:pPr>
        <w:pStyle w:val="Coordonnes"/>
        <w:jc w:val="left"/>
        <w:rPr>
          <w:b/>
          <w:bCs/>
          <w:sz w:val="24"/>
          <w:szCs w:val="24"/>
          <w:lang w:bidi="fr-FR"/>
        </w:rPr>
      </w:pPr>
    </w:p>
    <w:p w14:paraId="0922BE62" w14:textId="34A2EFB9" w:rsidR="00AD6EF3" w:rsidRDefault="00AD6EF3" w:rsidP="00B404EB">
      <w:pPr>
        <w:pStyle w:val="Coordonnes"/>
        <w:jc w:val="left"/>
        <w:rPr>
          <w:b/>
          <w:bCs/>
          <w:sz w:val="24"/>
          <w:szCs w:val="24"/>
          <w:lang w:bidi="fr-FR"/>
        </w:rPr>
      </w:pPr>
    </w:p>
    <w:p w14:paraId="69D35556" w14:textId="6B7DA8DE" w:rsidR="008203FF" w:rsidRDefault="008203FF" w:rsidP="00B404EB">
      <w:pPr>
        <w:pStyle w:val="Coordonnes"/>
        <w:jc w:val="left"/>
        <w:rPr>
          <w:b/>
          <w:bCs/>
          <w:sz w:val="24"/>
          <w:szCs w:val="24"/>
          <w:lang w:bidi="fr-FR"/>
        </w:rPr>
      </w:pPr>
    </w:p>
    <w:p w14:paraId="356396F3" w14:textId="48A2C9C2" w:rsidR="008203FF" w:rsidRDefault="008203FF" w:rsidP="00B404EB">
      <w:pPr>
        <w:pStyle w:val="Coordonnes"/>
        <w:jc w:val="left"/>
        <w:rPr>
          <w:b/>
          <w:bCs/>
          <w:sz w:val="24"/>
          <w:szCs w:val="24"/>
          <w:lang w:bidi="fr-FR"/>
        </w:rPr>
      </w:pPr>
    </w:p>
    <w:p w14:paraId="2822FD61" w14:textId="77777777" w:rsidR="008203FF" w:rsidRDefault="008203FF" w:rsidP="00B404EB">
      <w:pPr>
        <w:pStyle w:val="Coordonnes"/>
        <w:jc w:val="left"/>
        <w:rPr>
          <w:b/>
          <w:bCs/>
          <w:sz w:val="24"/>
          <w:szCs w:val="24"/>
          <w:lang w:bidi="fr-FR"/>
        </w:rPr>
      </w:pPr>
    </w:p>
    <w:p w14:paraId="60FDA135" w14:textId="035A4B21" w:rsidR="00F3049E" w:rsidRDefault="003100CE" w:rsidP="00033BE4">
      <w:pPr>
        <w:pStyle w:val="Coordonnes"/>
        <w:jc w:val="both"/>
        <w:rPr>
          <w:sz w:val="24"/>
          <w:szCs w:val="24"/>
          <w:lang w:bidi="fr-FR"/>
        </w:rPr>
      </w:pPr>
      <w:r>
        <w:rPr>
          <w:sz w:val="24"/>
          <w:szCs w:val="24"/>
          <w:lang w:bidi="fr-FR"/>
        </w:rPr>
        <w:t xml:space="preserve">Le cube étant créé, la première étape </w:t>
      </w:r>
      <w:r w:rsidR="005C2A9E">
        <w:rPr>
          <w:sz w:val="24"/>
          <w:szCs w:val="24"/>
          <w:lang w:bidi="fr-FR"/>
        </w:rPr>
        <w:t>est finie</w:t>
      </w:r>
      <w:r>
        <w:rPr>
          <w:sz w:val="24"/>
          <w:szCs w:val="24"/>
          <w:lang w:bidi="fr-FR"/>
        </w:rPr>
        <w:t xml:space="preserve">. </w:t>
      </w:r>
    </w:p>
    <w:p w14:paraId="4D77CFDA" w14:textId="09F7963D" w:rsidR="002B123F" w:rsidRPr="003100CE" w:rsidRDefault="002B123F" w:rsidP="00033BE4">
      <w:pPr>
        <w:pStyle w:val="Coordonnes"/>
        <w:jc w:val="both"/>
        <w:rPr>
          <w:sz w:val="24"/>
          <w:szCs w:val="24"/>
          <w:lang w:bidi="fr-FR"/>
        </w:rPr>
      </w:pPr>
      <w:r>
        <w:rPr>
          <w:sz w:val="24"/>
          <w:szCs w:val="24"/>
          <w:lang w:bidi="fr-FR"/>
        </w:rPr>
        <w:lastRenderedPageBreak/>
        <w:t>En guise d’amélioration, au lieu d’avoir des vertices fixes, on a décidé de faire en sorte de pouvoir placer notre cube sur le graphe en renseignant la position d’une vertice. Ainsi, à partir de la vertice de coordonnée choisie et de la taille du cube, on est en mesure de placer les 7 autres vertices pour pouvoir créer notre cube.</w:t>
      </w:r>
    </w:p>
    <w:p w14:paraId="3A00D854" w14:textId="66BEC250" w:rsidR="002B123F" w:rsidRDefault="002B123F" w:rsidP="00B404EB">
      <w:pPr>
        <w:pStyle w:val="Coordonnes"/>
        <w:jc w:val="left"/>
        <w:rPr>
          <w:sz w:val="24"/>
          <w:szCs w:val="24"/>
          <w:lang w:bidi="fr-FR"/>
        </w:rPr>
      </w:pPr>
    </w:p>
    <w:p w14:paraId="3F316728" w14:textId="77777777" w:rsidR="0044473B" w:rsidRDefault="0044473B" w:rsidP="00B404EB">
      <w:pPr>
        <w:pStyle w:val="Coordonnes"/>
        <w:jc w:val="left"/>
        <w:rPr>
          <w:sz w:val="24"/>
          <w:szCs w:val="24"/>
          <w:lang w:bidi="fr-FR"/>
        </w:rPr>
      </w:pPr>
    </w:p>
    <w:p w14:paraId="3C29435E" w14:textId="59C908F5" w:rsidR="006D2383" w:rsidRPr="008816EF" w:rsidRDefault="00B404EB" w:rsidP="00B404EB">
      <w:pPr>
        <w:pStyle w:val="Coordonnes"/>
        <w:jc w:val="left"/>
        <w:rPr>
          <w:b/>
          <w:bCs/>
          <w:sz w:val="24"/>
          <w:szCs w:val="24"/>
          <w:lang w:bidi="fr-FR"/>
        </w:rPr>
      </w:pPr>
      <w:r w:rsidRPr="008816EF">
        <w:rPr>
          <w:b/>
          <w:bCs/>
          <w:sz w:val="24"/>
          <w:szCs w:val="24"/>
          <w:lang w:bidi="fr-FR"/>
        </w:rPr>
        <w:t xml:space="preserve">Etape </w:t>
      </w:r>
      <w:r w:rsidR="00992568">
        <w:rPr>
          <w:b/>
          <w:bCs/>
          <w:sz w:val="24"/>
          <w:szCs w:val="24"/>
          <w:lang w:bidi="fr-FR"/>
        </w:rPr>
        <w:t>2</w:t>
      </w:r>
      <w:r w:rsidRPr="008816EF">
        <w:rPr>
          <w:b/>
          <w:bCs/>
          <w:sz w:val="24"/>
          <w:szCs w:val="24"/>
          <w:lang w:bidi="fr-FR"/>
        </w:rPr>
        <w:t xml:space="preserve"> : </w:t>
      </w:r>
      <w:r w:rsidR="00992568">
        <w:rPr>
          <w:b/>
          <w:bCs/>
          <w:sz w:val="24"/>
          <w:szCs w:val="24"/>
          <w:lang w:bidi="fr-FR"/>
        </w:rPr>
        <w:t xml:space="preserve">Création </w:t>
      </w:r>
      <w:r w:rsidR="00C36398">
        <w:rPr>
          <w:b/>
          <w:bCs/>
          <w:sz w:val="24"/>
          <w:szCs w:val="24"/>
          <w:lang w:bidi="fr-FR"/>
        </w:rPr>
        <w:t>de la première génération de la fractale</w:t>
      </w:r>
    </w:p>
    <w:p w14:paraId="006D98A1" w14:textId="569EC960" w:rsidR="00B224F2" w:rsidRDefault="00B224F2" w:rsidP="00033BE4">
      <w:pPr>
        <w:pStyle w:val="Coordonnes"/>
        <w:jc w:val="both"/>
        <w:rPr>
          <w:sz w:val="24"/>
          <w:szCs w:val="24"/>
          <w:lang w:bidi="fr-FR"/>
        </w:rPr>
      </w:pPr>
      <w:r>
        <w:rPr>
          <w:sz w:val="24"/>
          <w:szCs w:val="24"/>
          <w:lang w:bidi="fr-FR"/>
        </w:rPr>
        <w:t xml:space="preserve">Le cube étant créé, </w:t>
      </w:r>
      <w:r w:rsidR="00E503D0">
        <w:rPr>
          <w:sz w:val="24"/>
          <w:szCs w:val="24"/>
          <w:lang w:bidi="fr-FR"/>
        </w:rPr>
        <w:t>la prochaine étape du projet a été de créer la première étape de notre fractale. Il faut dans un premier</w:t>
      </w:r>
      <w:r w:rsidR="00C4044F">
        <w:rPr>
          <w:sz w:val="24"/>
          <w:szCs w:val="24"/>
          <w:lang w:bidi="fr-FR"/>
        </w:rPr>
        <w:t xml:space="preserve"> temps créer les cubes supplémentaires à rajouter à notre cube </w:t>
      </w:r>
      <w:r w:rsidR="004F1C43">
        <w:rPr>
          <w:sz w:val="24"/>
          <w:szCs w:val="24"/>
          <w:lang w:bidi="fr-FR"/>
        </w:rPr>
        <w:t>initial</w:t>
      </w:r>
      <w:r w:rsidR="00C4044F">
        <w:rPr>
          <w:sz w:val="24"/>
          <w:szCs w:val="24"/>
          <w:lang w:bidi="fr-FR"/>
        </w:rPr>
        <w:t xml:space="preserve"> créer lors de l’étape 1. Puis, dans un second temps, il faut placer </w:t>
      </w:r>
      <w:r w:rsidR="00FB3289">
        <w:rPr>
          <w:sz w:val="24"/>
          <w:szCs w:val="24"/>
          <w:lang w:bidi="fr-FR"/>
        </w:rPr>
        <w:t>tous</w:t>
      </w:r>
      <w:r w:rsidR="00C4044F">
        <w:rPr>
          <w:sz w:val="24"/>
          <w:szCs w:val="24"/>
          <w:lang w:bidi="fr-FR"/>
        </w:rPr>
        <w:t xml:space="preserve"> ces cubes </w:t>
      </w:r>
      <w:r w:rsidR="004F1C43">
        <w:rPr>
          <w:sz w:val="24"/>
          <w:szCs w:val="24"/>
          <w:lang w:bidi="fr-FR"/>
        </w:rPr>
        <w:t>aux bons endroits</w:t>
      </w:r>
      <w:r w:rsidR="00C4044F">
        <w:rPr>
          <w:sz w:val="24"/>
          <w:szCs w:val="24"/>
          <w:lang w:bidi="fr-FR"/>
        </w:rPr>
        <w:t>.</w:t>
      </w:r>
    </w:p>
    <w:p w14:paraId="17568033" w14:textId="16C6AE26" w:rsidR="006303E3" w:rsidRDefault="006303E3" w:rsidP="00033BE4">
      <w:pPr>
        <w:pStyle w:val="Coordonnes"/>
        <w:jc w:val="both"/>
        <w:rPr>
          <w:sz w:val="24"/>
          <w:szCs w:val="24"/>
          <w:lang w:bidi="fr-FR"/>
        </w:rPr>
      </w:pPr>
    </w:p>
    <w:p w14:paraId="296687F2" w14:textId="44928A7F" w:rsidR="006303E3" w:rsidRDefault="006303E3" w:rsidP="00033BE4">
      <w:pPr>
        <w:pStyle w:val="Coordonnes"/>
        <w:jc w:val="both"/>
        <w:rPr>
          <w:sz w:val="24"/>
          <w:szCs w:val="24"/>
          <w:lang w:bidi="fr-FR"/>
        </w:rPr>
      </w:pPr>
      <w:r>
        <w:rPr>
          <w:sz w:val="24"/>
          <w:szCs w:val="24"/>
          <w:lang w:bidi="fr-FR"/>
        </w:rPr>
        <w:t>Pour créer les cubes supplémentaire</w:t>
      </w:r>
      <w:r w:rsidR="00FA6E44">
        <w:rPr>
          <w:sz w:val="24"/>
          <w:szCs w:val="24"/>
          <w:lang w:bidi="fr-FR"/>
        </w:rPr>
        <w:t>s</w:t>
      </w:r>
      <w:r>
        <w:rPr>
          <w:sz w:val="24"/>
          <w:szCs w:val="24"/>
          <w:lang w:bidi="fr-FR"/>
        </w:rPr>
        <w:t xml:space="preserve">, on rappel la fonction qui créer les cubes (fonction faite lors de la </w:t>
      </w:r>
      <w:r w:rsidR="00522986">
        <w:rPr>
          <w:sz w:val="24"/>
          <w:szCs w:val="24"/>
          <w:lang w:bidi="fr-FR"/>
        </w:rPr>
        <w:t>première</w:t>
      </w:r>
      <w:r>
        <w:rPr>
          <w:sz w:val="24"/>
          <w:szCs w:val="24"/>
          <w:lang w:bidi="fr-FR"/>
        </w:rPr>
        <w:t xml:space="preserve"> étape)</w:t>
      </w:r>
      <w:r w:rsidR="00FA6E44">
        <w:rPr>
          <w:sz w:val="24"/>
          <w:szCs w:val="24"/>
          <w:lang w:bidi="fr-FR"/>
        </w:rPr>
        <w:t xml:space="preserve">. </w:t>
      </w:r>
      <w:r w:rsidR="0062024E">
        <w:rPr>
          <w:sz w:val="24"/>
          <w:szCs w:val="24"/>
          <w:lang w:bidi="fr-FR"/>
        </w:rPr>
        <w:t>On veut rajouter un cube chaque face de notre cube initial.</w:t>
      </w:r>
      <w:r w:rsidR="00AE6844">
        <w:rPr>
          <w:sz w:val="24"/>
          <w:szCs w:val="24"/>
          <w:lang w:bidi="fr-FR"/>
        </w:rPr>
        <w:t xml:space="preserve"> On va donc créer 6 cubes</w:t>
      </w:r>
      <w:r w:rsidR="008B0B5C">
        <w:rPr>
          <w:sz w:val="24"/>
          <w:szCs w:val="24"/>
          <w:lang w:bidi="fr-FR"/>
        </w:rPr>
        <w:t xml:space="preserve">. </w:t>
      </w:r>
    </w:p>
    <w:p w14:paraId="396B96D1" w14:textId="02100143" w:rsidR="008B0B5C" w:rsidRDefault="008B0B5C" w:rsidP="00033BE4">
      <w:pPr>
        <w:pStyle w:val="Coordonnes"/>
        <w:jc w:val="both"/>
        <w:rPr>
          <w:sz w:val="24"/>
          <w:szCs w:val="24"/>
          <w:lang w:bidi="fr-FR"/>
        </w:rPr>
      </w:pPr>
    </w:p>
    <w:p w14:paraId="7744450F" w14:textId="44D354C5" w:rsidR="008B0B5C" w:rsidRDefault="0058361E" w:rsidP="00033BE4">
      <w:pPr>
        <w:pStyle w:val="Coordonnes"/>
        <w:jc w:val="both"/>
        <w:rPr>
          <w:sz w:val="24"/>
          <w:szCs w:val="24"/>
          <w:lang w:bidi="fr-FR"/>
        </w:rPr>
      </w:pPr>
      <w:r>
        <w:rPr>
          <w:sz w:val="24"/>
          <w:szCs w:val="24"/>
          <w:lang w:bidi="fr-FR"/>
        </w:rPr>
        <w:t>En ce qui concerne le placement,</w:t>
      </w:r>
      <w:r w:rsidR="00BB5A89">
        <w:rPr>
          <w:sz w:val="24"/>
          <w:szCs w:val="24"/>
          <w:lang w:bidi="fr-FR"/>
        </w:rPr>
        <w:t xml:space="preserve"> on p</w:t>
      </w:r>
      <w:r w:rsidR="000E1C40">
        <w:rPr>
          <w:sz w:val="24"/>
          <w:szCs w:val="24"/>
          <w:lang w:bidi="fr-FR"/>
        </w:rPr>
        <w:t xml:space="preserve">lace chacun des nouveaux cubes sur le centre des faces du cube initial. On peut réaliser un découpage d’une face d’un cube en 9 cubes de taille 3 fois plus petits que </w:t>
      </w:r>
      <w:r w:rsidR="00004CB5">
        <w:rPr>
          <w:sz w:val="24"/>
          <w:szCs w:val="24"/>
          <w:lang w:bidi="fr-FR"/>
        </w:rPr>
        <w:t>la face initiale</w:t>
      </w:r>
      <w:r w:rsidR="000E1C40">
        <w:rPr>
          <w:sz w:val="24"/>
          <w:szCs w:val="24"/>
          <w:lang w:bidi="fr-FR"/>
        </w:rPr>
        <w:t>. </w:t>
      </w:r>
      <w:r w:rsidR="00004CB5">
        <w:rPr>
          <w:sz w:val="24"/>
          <w:szCs w:val="24"/>
          <w:lang w:bidi="fr-FR"/>
        </w:rPr>
        <w:t>Ainsi, les nouveaux cubes créés sont de taille 3 fois plus petits que le cube de génération précédente.</w:t>
      </w:r>
    </w:p>
    <w:p w14:paraId="7A92C270" w14:textId="20CA06AC" w:rsidR="008F793C" w:rsidRDefault="008F793C" w:rsidP="002A5777">
      <w:pPr>
        <w:pStyle w:val="Coordonnes"/>
        <w:jc w:val="left"/>
        <w:rPr>
          <w:sz w:val="24"/>
          <w:szCs w:val="24"/>
          <w:lang w:bidi="fr-FR"/>
        </w:rPr>
      </w:pPr>
    </w:p>
    <w:p w14:paraId="6AA8DDC8" w14:textId="36B3652E" w:rsidR="0058361E" w:rsidRDefault="000F7F13" w:rsidP="00837E8B">
      <w:pPr>
        <w:pStyle w:val="Coordonnes"/>
        <w:rPr>
          <w:sz w:val="24"/>
          <w:szCs w:val="24"/>
          <w:lang w:bidi="fr-FR"/>
        </w:rPr>
      </w:pPr>
      <w:r>
        <w:rPr>
          <w:sz w:val="24"/>
          <w:szCs w:val="24"/>
          <w:lang w:bidi="fr-FR"/>
        </w:rPr>
        <w:t>Découpage plus placement d’un nouveau cube sur une face</w:t>
      </w:r>
      <w:r w:rsidR="00892978">
        <w:rPr>
          <w:sz w:val="24"/>
          <w:szCs w:val="24"/>
          <w:lang w:bidi="fr-FR"/>
        </w:rPr>
        <w:t> :</w:t>
      </w:r>
    </w:p>
    <w:p w14:paraId="25923B07" w14:textId="6D9FA57E" w:rsidR="0058361E" w:rsidRDefault="00E3074E" w:rsidP="002A5777">
      <w:pPr>
        <w:pStyle w:val="Coordonnes"/>
        <w:jc w:val="left"/>
        <w:rPr>
          <w:sz w:val="24"/>
          <w:szCs w:val="24"/>
          <w:lang w:bidi="fr-FR"/>
        </w:rPr>
      </w:pPr>
      <w:r>
        <w:rPr>
          <w:noProof/>
        </w:rPr>
        <w:drawing>
          <wp:anchor distT="0" distB="0" distL="114300" distR="114300" simplePos="0" relativeHeight="251670528" behindDoc="0" locked="0" layoutInCell="1" allowOverlap="1" wp14:anchorId="43551F61" wp14:editId="52F4686A">
            <wp:simplePos x="0" y="0"/>
            <wp:positionH relativeFrom="margin">
              <wp:posOffset>2773680</wp:posOffset>
            </wp:positionH>
            <wp:positionV relativeFrom="paragraph">
              <wp:posOffset>16510</wp:posOffset>
            </wp:positionV>
            <wp:extent cx="1576070" cy="1455420"/>
            <wp:effectExtent l="0" t="0" r="508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76070" cy="14554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2AD6A4B" wp14:editId="42A90F40">
            <wp:simplePos x="0" y="0"/>
            <wp:positionH relativeFrom="column">
              <wp:posOffset>1008475</wp:posOffset>
            </wp:positionH>
            <wp:positionV relativeFrom="paragraph">
              <wp:posOffset>57946</wp:posOffset>
            </wp:positionV>
            <wp:extent cx="1515745" cy="1410970"/>
            <wp:effectExtent l="0" t="0" r="825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15745" cy="1410970"/>
                    </a:xfrm>
                    <a:prstGeom prst="rect">
                      <a:avLst/>
                    </a:prstGeom>
                  </pic:spPr>
                </pic:pic>
              </a:graphicData>
            </a:graphic>
            <wp14:sizeRelH relativeFrom="margin">
              <wp14:pctWidth>0</wp14:pctWidth>
            </wp14:sizeRelH>
            <wp14:sizeRelV relativeFrom="margin">
              <wp14:pctHeight>0</wp14:pctHeight>
            </wp14:sizeRelV>
          </wp:anchor>
        </w:drawing>
      </w:r>
    </w:p>
    <w:p w14:paraId="7971E4DB" w14:textId="6C2391A2" w:rsidR="0058361E" w:rsidRDefault="0058361E" w:rsidP="002A5777">
      <w:pPr>
        <w:pStyle w:val="Coordonnes"/>
        <w:jc w:val="left"/>
        <w:rPr>
          <w:sz w:val="24"/>
          <w:szCs w:val="24"/>
          <w:lang w:bidi="fr-FR"/>
        </w:rPr>
      </w:pPr>
    </w:p>
    <w:p w14:paraId="4E3CDA35" w14:textId="2CE193AF" w:rsidR="0058361E" w:rsidRDefault="0058361E" w:rsidP="002A5777">
      <w:pPr>
        <w:pStyle w:val="Coordonnes"/>
        <w:jc w:val="left"/>
        <w:rPr>
          <w:sz w:val="24"/>
          <w:szCs w:val="24"/>
          <w:lang w:bidi="fr-FR"/>
        </w:rPr>
      </w:pPr>
    </w:p>
    <w:p w14:paraId="08F7CDB4" w14:textId="259B2FE9" w:rsidR="0058361E" w:rsidRDefault="0058361E" w:rsidP="002A5777">
      <w:pPr>
        <w:pStyle w:val="Coordonnes"/>
        <w:jc w:val="left"/>
        <w:rPr>
          <w:sz w:val="24"/>
          <w:szCs w:val="24"/>
          <w:lang w:bidi="fr-FR"/>
        </w:rPr>
      </w:pPr>
    </w:p>
    <w:p w14:paraId="4D89B5FD" w14:textId="344B0015" w:rsidR="0058361E" w:rsidRDefault="0058361E" w:rsidP="002A5777">
      <w:pPr>
        <w:pStyle w:val="Coordonnes"/>
        <w:jc w:val="left"/>
        <w:rPr>
          <w:sz w:val="24"/>
          <w:szCs w:val="24"/>
          <w:lang w:bidi="fr-FR"/>
        </w:rPr>
      </w:pPr>
    </w:p>
    <w:p w14:paraId="1FB6641C" w14:textId="332B4663" w:rsidR="0058361E" w:rsidRDefault="0058361E" w:rsidP="002A5777">
      <w:pPr>
        <w:pStyle w:val="Coordonnes"/>
        <w:jc w:val="left"/>
        <w:rPr>
          <w:sz w:val="24"/>
          <w:szCs w:val="24"/>
          <w:lang w:bidi="fr-FR"/>
        </w:rPr>
      </w:pPr>
    </w:p>
    <w:p w14:paraId="1E3810FE" w14:textId="2922F54B" w:rsidR="0058361E" w:rsidRDefault="0058361E" w:rsidP="002A5777">
      <w:pPr>
        <w:pStyle w:val="Coordonnes"/>
        <w:jc w:val="left"/>
        <w:rPr>
          <w:sz w:val="24"/>
          <w:szCs w:val="24"/>
          <w:lang w:bidi="fr-FR"/>
        </w:rPr>
      </w:pPr>
    </w:p>
    <w:p w14:paraId="178E4E51" w14:textId="45767BEA" w:rsidR="0058361E" w:rsidRDefault="0058361E" w:rsidP="002A5777">
      <w:pPr>
        <w:pStyle w:val="Coordonnes"/>
        <w:jc w:val="left"/>
        <w:rPr>
          <w:sz w:val="24"/>
          <w:szCs w:val="24"/>
          <w:lang w:bidi="fr-FR"/>
        </w:rPr>
      </w:pPr>
    </w:p>
    <w:p w14:paraId="6372A9C7" w14:textId="6D7C9952" w:rsidR="0058361E" w:rsidRDefault="00247D94" w:rsidP="00033BE4">
      <w:pPr>
        <w:pStyle w:val="Coordonnes"/>
        <w:jc w:val="both"/>
        <w:rPr>
          <w:sz w:val="24"/>
          <w:szCs w:val="24"/>
          <w:lang w:bidi="fr-FR"/>
        </w:rPr>
      </w:pPr>
      <w:r>
        <w:rPr>
          <w:noProof/>
        </w:rPr>
        <w:drawing>
          <wp:anchor distT="0" distB="0" distL="114300" distR="114300" simplePos="0" relativeHeight="251672576" behindDoc="0" locked="0" layoutInCell="1" allowOverlap="1" wp14:anchorId="61E6753C" wp14:editId="451AE3BF">
            <wp:simplePos x="0" y="0"/>
            <wp:positionH relativeFrom="column">
              <wp:posOffset>4213699</wp:posOffset>
            </wp:positionH>
            <wp:positionV relativeFrom="paragraph">
              <wp:posOffset>50022</wp:posOffset>
            </wp:positionV>
            <wp:extent cx="1377950" cy="1290955"/>
            <wp:effectExtent l="0" t="0" r="0" b="444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77950" cy="1290955"/>
                    </a:xfrm>
                    <a:prstGeom prst="rect">
                      <a:avLst/>
                    </a:prstGeom>
                  </pic:spPr>
                </pic:pic>
              </a:graphicData>
            </a:graphic>
            <wp14:sizeRelH relativeFrom="margin">
              <wp14:pctWidth>0</wp14:pctWidth>
            </wp14:sizeRelH>
            <wp14:sizeRelV relativeFrom="margin">
              <wp14:pctHeight>0</wp14:pctHeight>
            </wp14:sizeRelV>
          </wp:anchor>
        </w:drawing>
      </w:r>
      <w:r w:rsidR="006D0064">
        <w:rPr>
          <w:sz w:val="24"/>
          <w:szCs w:val="24"/>
          <w:lang w:bidi="fr-FR"/>
        </w:rPr>
        <w:t>A partir du cube initial, on est donc en mesure de placer les 6 nouveaux cubes en renseignant la position d’une vertice (la taille des nouveaux cube</w:t>
      </w:r>
      <w:r w:rsidR="00AB3D19">
        <w:rPr>
          <w:sz w:val="24"/>
          <w:szCs w:val="24"/>
          <w:lang w:bidi="fr-FR"/>
        </w:rPr>
        <w:t>s</w:t>
      </w:r>
      <w:r w:rsidR="006D0064">
        <w:rPr>
          <w:sz w:val="24"/>
          <w:szCs w:val="24"/>
          <w:lang w:bidi="fr-FR"/>
        </w:rPr>
        <w:t xml:space="preserve"> est déjà connu</w:t>
      </w:r>
      <w:r w:rsidR="00AB3D19">
        <w:rPr>
          <w:sz w:val="24"/>
          <w:szCs w:val="24"/>
          <w:lang w:bidi="fr-FR"/>
        </w:rPr>
        <w:t>e</w:t>
      </w:r>
      <w:r w:rsidR="006D0064">
        <w:rPr>
          <w:sz w:val="24"/>
          <w:szCs w:val="24"/>
          <w:lang w:bidi="fr-FR"/>
        </w:rPr>
        <w:t xml:space="preserve"> car elle est 3 fois plus petite que l’ancienne)</w:t>
      </w:r>
    </w:p>
    <w:p w14:paraId="4C787881" w14:textId="24C3C5A0" w:rsidR="00AB3D19" w:rsidRDefault="00AB3D19" w:rsidP="002A5777">
      <w:pPr>
        <w:pStyle w:val="Coordonnes"/>
        <w:jc w:val="left"/>
        <w:rPr>
          <w:sz w:val="24"/>
          <w:szCs w:val="24"/>
          <w:lang w:bidi="fr-FR"/>
        </w:rPr>
      </w:pPr>
    </w:p>
    <w:p w14:paraId="24AEF6F4" w14:textId="79401D86" w:rsidR="0058361E" w:rsidRDefault="00AB3D19" w:rsidP="00033BE4">
      <w:pPr>
        <w:pStyle w:val="Coordonnes"/>
        <w:jc w:val="both"/>
        <w:rPr>
          <w:sz w:val="24"/>
          <w:szCs w:val="24"/>
          <w:lang w:bidi="fr-FR"/>
        </w:rPr>
      </w:pPr>
      <w:r>
        <w:rPr>
          <w:sz w:val="24"/>
          <w:szCs w:val="24"/>
          <w:lang w:bidi="fr-FR"/>
        </w:rPr>
        <w:t>Ainsi, on obtient notre génération 1 de notre fractale.</w:t>
      </w:r>
    </w:p>
    <w:p w14:paraId="510BD38D" w14:textId="092BB797" w:rsidR="0058361E" w:rsidRDefault="0058361E" w:rsidP="002A5777">
      <w:pPr>
        <w:pStyle w:val="Coordonnes"/>
        <w:jc w:val="left"/>
        <w:rPr>
          <w:sz w:val="24"/>
          <w:szCs w:val="24"/>
          <w:lang w:bidi="fr-FR"/>
        </w:rPr>
      </w:pPr>
    </w:p>
    <w:p w14:paraId="5463F246" w14:textId="37AC2247" w:rsidR="0058361E" w:rsidRDefault="0058361E" w:rsidP="002A5777">
      <w:pPr>
        <w:pStyle w:val="Coordonnes"/>
        <w:jc w:val="left"/>
        <w:rPr>
          <w:sz w:val="24"/>
          <w:szCs w:val="24"/>
          <w:lang w:bidi="fr-FR"/>
        </w:rPr>
      </w:pPr>
    </w:p>
    <w:p w14:paraId="780AE9F9" w14:textId="106FEDEE" w:rsidR="00DE04FF" w:rsidRDefault="00DE04FF" w:rsidP="002A5777">
      <w:pPr>
        <w:pStyle w:val="Coordonnes"/>
        <w:jc w:val="left"/>
        <w:rPr>
          <w:sz w:val="24"/>
          <w:szCs w:val="24"/>
          <w:lang w:bidi="fr-FR"/>
        </w:rPr>
      </w:pPr>
    </w:p>
    <w:p w14:paraId="310772E4" w14:textId="05CF6DD9" w:rsidR="00813781" w:rsidRDefault="00813781" w:rsidP="002A5777">
      <w:pPr>
        <w:pStyle w:val="Coordonnes"/>
        <w:jc w:val="left"/>
        <w:rPr>
          <w:sz w:val="24"/>
          <w:szCs w:val="24"/>
          <w:lang w:bidi="fr-FR"/>
        </w:rPr>
      </w:pPr>
    </w:p>
    <w:p w14:paraId="01B5C938" w14:textId="77777777" w:rsidR="00813781" w:rsidRDefault="00813781" w:rsidP="002A5777">
      <w:pPr>
        <w:pStyle w:val="Coordonnes"/>
        <w:jc w:val="left"/>
        <w:rPr>
          <w:sz w:val="24"/>
          <w:szCs w:val="24"/>
          <w:lang w:bidi="fr-FR"/>
        </w:rPr>
      </w:pPr>
    </w:p>
    <w:p w14:paraId="03D6F470" w14:textId="50422A41" w:rsidR="00D135F6" w:rsidRDefault="00655180" w:rsidP="002A5777">
      <w:pPr>
        <w:pStyle w:val="Coordonnes"/>
        <w:jc w:val="left"/>
        <w:rPr>
          <w:b/>
          <w:bCs/>
          <w:sz w:val="24"/>
          <w:szCs w:val="24"/>
          <w:lang w:bidi="fr-FR"/>
        </w:rPr>
      </w:pPr>
      <w:r w:rsidRPr="008816EF">
        <w:rPr>
          <w:b/>
          <w:bCs/>
          <w:sz w:val="24"/>
          <w:szCs w:val="24"/>
          <w:lang w:bidi="fr-FR"/>
        </w:rPr>
        <w:lastRenderedPageBreak/>
        <w:t xml:space="preserve">Etape </w:t>
      </w:r>
      <w:r>
        <w:rPr>
          <w:b/>
          <w:bCs/>
          <w:sz w:val="24"/>
          <w:szCs w:val="24"/>
          <w:lang w:bidi="fr-FR"/>
        </w:rPr>
        <w:t>3</w:t>
      </w:r>
      <w:r w:rsidRPr="008816EF">
        <w:rPr>
          <w:b/>
          <w:bCs/>
          <w:sz w:val="24"/>
          <w:szCs w:val="24"/>
          <w:lang w:bidi="fr-FR"/>
        </w:rPr>
        <w:t> :</w:t>
      </w:r>
      <w:r w:rsidR="00D135F6">
        <w:rPr>
          <w:b/>
          <w:bCs/>
          <w:sz w:val="24"/>
          <w:szCs w:val="24"/>
          <w:lang w:bidi="fr-FR"/>
        </w:rPr>
        <w:t xml:space="preserve"> Généralisation – création de n génération de la fractale</w:t>
      </w:r>
    </w:p>
    <w:p w14:paraId="72697E0B" w14:textId="1831C681" w:rsidR="00005E07" w:rsidRDefault="00DE04FF" w:rsidP="00033BE4">
      <w:pPr>
        <w:pStyle w:val="Coordonnes"/>
        <w:jc w:val="both"/>
        <w:rPr>
          <w:sz w:val="24"/>
          <w:szCs w:val="24"/>
          <w:lang w:bidi="fr-FR"/>
        </w:rPr>
      </w:pPr>
      <w:r>
        <w:rPr>
          <w:sz w:val="24"/>
          <w:szCs w:val="24"/>
          <w:lang w:bidi="fr-FR"/>
        </w:rPr>
        <w:t>Le but maintenant est d’obtenir notre résultat final à savoir notre fractale. On va généraliser le raisonnement</w:t>
      </w:r>
      <w:r w:rsidR="001B375C">
        <w:rPr>
          <w:sz w:val="24"/>
          <w:szCs w:val="24"/>
          <w:lang w:bidi="fr-FR"/>
        </w:rPr>
        <w:t xml:space="preserve"> sur chaque cube cré</w:t>
      </w:r>
      <w:r w:rsidR="00020BA4">
        <w:rPr>
          <w:sz w:val="24"/>
          <w:szCs w:val="24"/>
          <w:lang w:bidi="fr-FR"/>
        </w:rPr>
        <w:t>é</w:t>
      </w:r>
      <w:r w:rsidR="00E35011">
        <w:rPr>
          <w:sz w:val="24"/>
          <w:szCs w:val="24"/>
          <w:lang w:bidi="fr-FR"/>
        </w:rPr>
        <w:t xml:space="preserve"> lors de l’étape précédente</w:t>
      </w:r>
      <w:r w:rsidR="00020BA4">
        <w:rPr>
          <w:sz w:val="24"/>
          <w:szCs w:val="24"/>
          <w:lang w:bidi="fr-FR"/>
        </w:rPr>
        <w:t>.</w:t>
      </w:r>
      <w:r w:rsidR="00175B88">
        <w:rPr>
          <w:sz w:val="24"/>
          <w:szCs w:val="24"/>
          <w:lang w:bidi="fr-FR"/>
        </w:rPr>
        <w:t xml:space="preserve"> Le travail va être le même pour chaque génération : </w:t>
      </w:r>
      <w:r w:rsidR="004E092C">
        <w:rPr>
          <w:sz w:val="24"/>
          <w:szCs w:val="24"/>
          <w:lang w:bidi="fr-FR"/>
        </w:rPr>
        <w:t>lors de la création de la génération n, pour chaque cube créé lors de la génération n-1, on construit 6 cubes que l’on place aux centres de</w:t>
      </w:r>
      <w:r w:rsidR="001E68C0">
        <w:rPr>
          <w:sz w:val="24"/>
          <w:szCs w:val="24"/>
          <w:lang w:bidi="fr-FR"/>
        </w:rPr>
        <w:t xml:space="preserve"> chaque</w:t>
      </w:r>
      <w:r w:rsidR="004E092C">
        <w:rPr>
          <w:sz w:val="24"/>
          <w:szCs w:val="24"/>
          <w:lang w:bidi="fr-FR"/>
        </w:rPr>
        <w:t xml:space="preserve"> face</w:t>
      </w:r>
      <w:r w:rsidR="00CA73B0">
        <w:rPr>
          <w:sz w:val="24"/>
          <w:szCs w:val="24"/>
          <w:lang w:bidi="fr-FR"/>
        </w:rPr>
        <w:t>.</w:t>
      </w:r>
    </w:p>
    <w:p w14:paraId="0181B0F9" w14:textId="676EE83E" w:rsidR="00EF4B60" w:rsidRDefault="00EF4B60" w:rsidP="00033BE4">
      <w:pPr>
        <w:pStyle w:val="Coordonnes"/>
        <w:jc w:val="both"/>
        <w:rPr>
          <w:sz w:val="24"/>
          <w:szCs w:val="24"/>
          <w:lang w:bidi="fr-FR"/>
        </w:rPr>
      </w:pPr>
    </w:p>
    <w:p w14:paraId="24D07DAD" w14:textId="3FD0D5A4" w:rsidR="00EF4B60" w:rsidRPr="00DE04FF" w:rsidRDefault="00EF4B60" w:rsidP="00033BE4">
      <w:pPr>
        <w:pStyle w:val="Coordonnes"/>
        <w:jc w:val="both"/>
        <w:rPr>
          <w:sz w:val="24"/>
          <w:szCs w:val="24"/>
          <w:lang w:bidi="fr-FR"/>
        </w:rPr>
      </w:pPr>
      <w:r>
        <w:rPr>
          <w:sz w:val="24"/>
          <w:szCs w:val="24"/>
          <w:lang w:bidi="fr-FR"/>
        </w:rPr>
        <w:t xml:space="preserve">Une fois la généralisation </w:t>
      </w:r>
      <w:r w:rsidR="00C86F8D">
        <w:rPr>
          <w:sz w:val="24"/>
          <w:szCs w:val="24"/>
          <w:lang w:bidi="fr-FR"/>
        </w:rPr>
        <w:t>effectuée</w:t>
      </w:r>
      <w:r>
        <w:rPr>
          <w:sz w:val="24"/>
          <w:szCs w:val="24"/>
          <w:lang w:bidi="fr-FR"/>
        </w:rPr>
        <w:t>, la construction de la fractale est terminée</w:t>
      </w:r>
      <w:r w:rsidR="0098272E">
        <w:rPr>
          <w:sz w:val="24"/>
          <w:szCs w:val="24"/>
          <w:lang w:bidi="fr-FR"/>
        </w:rPr>
        <w:t>.</w:t>
      </w:r>
    </w:p>
    <w:p w14:paraId="161791DB" w14:textId="4C76881B" w:rsidR="00DE04FF" w:rsidRDefault="00DE04FF" w:rsidP="002A5777">
      <w:pPr>
        <w:pStyle w:val="Coordonnes"/>
        <w:jc w:val="left"/>
        <w:rPr>
          <w:b/>
          <w:bCs/>
          <w:sz w:val="24"/>
          <w:szCs w:val="24"/>
          <w:lang w:bidi="fr-FR"/>
        </w:rPr>
      </w:pPr>
    </w:p>
    <w:p w14:paraId="7A504866" w14:textId="77777777" w:rsidR="003516BC" w:rsidRDefault="003516BC" w:rsidP="002A5777">
      <w:pPr>
        <w:pStyle w:val="Coordonnes"/>
        <w:jc w:val="left"/>
        <w:rPr>
          <w:b/>
          <w:bCs/>
          <w:sz w:val="24"/>
          <w:szCs w:val="24"/>
          <w:lang w:bidi="fr-FR"/>
        </w:rPr>
      </w:pPr>
    </w:p>
    <w:p w14:paraId="34AD8751" w14:textId="251A32B8" w:rsidR="00E503D0" w:rsidRDefault="00604CF9" w:rsidP="002A5777">
      <w:pPr>
        <w:pStyle w:val="Coordonnes"/>
        <w:jc w:val="left"/>
        <w:rPr>
          <w:sz w:val="24"/>
          <w:szCs w:val="24"/>
          <w:lang w:bidi="fr-FR"/>
        </w:rPr>
      </w:pPr>
      <w:r>
        <w:rPr>
          <w:b/>
          <w:bCs/>
          <w:sz w:val="24"/>
          <w:szCs w:val="24"/>
          <w:lang w:bidi="fr-FR"/>
        </w:rPr>
        <w:t>Etape 4 : Optimisation</w:t>
      </w:r>
    </w:p>
    <w:p w14:paraId="2B87E4F0" w14:textId="54371261" w:rsidR="001730DA" w:rsidRDefault="001730DA" w:rsidP="00033BE4">
      <w:pPr>
        <w:pStyle w:val="Coordonnes"/>
        <w:jc w:val="both"/>
        <w:rPr>
          <w:sz w:val="24"/>
          <w:szCs w:val="24"/>
          <w:lang w:bidi="fr-FR"/>
        </w:rPr>
      </w:pPr>
      <w:r>
        <w:rPr>
          <w:sz w:val="24"/>
          <w:szCs w:val="24"/>
          <w:lang w:bidi="fr-FR"/>
        </w:rPr>
        <w:t>Certains cubes</w:t>
      </w:r>
      <w:r w:rsidR="002553DF">
        <w:rPr>
          <w:sz w:val="24"/>
          <w:szCs w:val="24"/>
          <w:lang w:bidi="fr-FR"/>
        </w:rPr>
        <w:t xml:space="preserve"> ne sont jamais visible</w:t>
      </w:r>
      <w:r>
        <w:rPr>
          <w:sz w:val="24"/>
          <w:szCs w:val="24"/>
          <w:lang w:bidi="fr-FR"/>
        </w:rPr>
        <w:t>s</w:t>
      </w:r>
      <w:r w:rsidR="002553DF">
        <w:rPr>
          <w:sz w:val="24"/>
          <w:szCs w:val="24"/>
          <w:lang w:bidi="fr-FR"/>
        </w:rPr>
        <w:t xml:space="preserve"> puisqu’ils sont à l’intérieur d’un autre.</w:t>
      </w:r>
      <w:r w:rsidR="00A57C81">
        <w:rPr>
          <w:sz w:val="24"/>
          <w:szCs w:val="24"/>
          <w:lang w:bidi="fr-FR"/>
        </w:rPr>
        <w:t xml:space="preserve"> Quand on ne construit pas une face d’un cube, on est en mesure de voir </w:t>
      </w:r>
      <w:r w:rsidR="008E22E1">
        <w:rPr>
          <w:sz w:val="24"/>
          <w:szCs w:val="24"/>
          <w:lang w:bidi="fr-FR"/>
        </w:rPr>
        <w:t xml:space="preserve">les cubes </w:t>
      </w:r>
      <w:r w:rsidR="00A57C81">
        <w:rPr>
          <w:sz w:val="24"/>
          <w:szCs w:val="24"/>
          <w:lang w:bidi="fr-FR"/>
        </w:rPr>
        <w:t>à l’intérieur</w:t>
      </w:r>
      <w:r w:rsidR="00871B97">
        <w:rPr>
          <w:sz w:val="24"/>
          <w:szCs w:val="24"/>
          <w:lang w:bidi="fr-FR"/>
        </w:rPr>
        <w:t xml:space="preserve"> du cube de génération précédente</w:t>
      </w:r>
      <w:r w:rsidR="00A57C81">
        <w:rPr>
          <w:sz w:val="24"/>
          <w:szCs w:val="24"/>
          <w:lang w:bidi="fr-FR"/>
        </w:rPr>
        <w:t>.</w:t>
      </w:r>
    </w:p>
    <w:p w14:paraId="4B1F4F0D" w14:textId="5F39F403" w:rsidR="00A57C81" w:rsidRDefault="00471F10" w:rsidP="002A5777">
      <w:pPr>
        <w:pStyle w:val="Coordonnes"/>
        <w:jc w:val="left"/>
        <w:rPr>
          <w:sz w:val="24"/>
          <w:szCs w:val="24"/>
          <w:lang w:bidi="fr-FR"/>
        </w:rPr>
      </w:pPr>
      <w:r>
        <w:rPr>
          <w:noProof/>
        </w:rPr>
        <w:drawing>
          <wp:anchor distT="0" distB="0" distL="114300" distR="114300" simplePos="0" relativeHeight="251673600" behindDoc="0" locked="0" layoutInCell="1" allowOverlap="1" wp14:anchorId="15A0A02F" wp14:editId="78AEBF7A">
            <wp:simplePos x="0" y="0"/>
            <wp:positionH relativeFrom="margin">
              <wp:posOffset>3301365</wp:posOffset>
            </wp:positionH>
            <wp:positionV relativeFrom="paragraph">
              <wp:posOffset>104775</wp:posOffset>
            </wp:positionV>
            <wp:extent cx="1973580" cy="1572895"/>
            <wp:effectExtent l="0" t="0" r="7620" b="825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73580" cy="1572895"/>
                    </a:xfrm>
                    <a:prstGeom prst="rect">
                      <a:avLst/>
                    </a:prstGeom>
                  </pic:spPr>
                </pic:pic>
              </a:graphicData>
            </a:graphic>
            <wp14:sizeRelH relativeFrom="margin">
              <wp14:pctWidth>0</wp14:pctWidth>
            </wp14:sizeRelH>
            <wp14:sizeRelV relativeFrom="margin">
              <wp14:pctHeight>0</wp14:pctHeight>
            </wp14:sizeRelV>
          </wp:anchor>
        </w:drawing>
      </w:r>
    </w:p>
    <w:p w14:paraId="655FE1DB" w14:textId="09B55C5A" w:rsidR="00E503D0" w:rsidRDefault="00471F10" w:rsidP="00033BE4">
      <w:pPr>
        <w:pStyle w:val="Coordonnes"/>
        <w:jc w:val="both"/>
        <w:rPr>
          <w:sz w:val="24"/>
          <w:szCs w:val="24"/>
          <w:lang w:bidi="fr-FR"/>
        </w:rPr>
      </w:pPr>
      <w:r>
        <w:rPr>
          <w:sz w:val="24"/>
          <w:szCs w:val="24"/>
          <w:lang w:bidi="fr-FR"/>
        </w:rPr>
        <w:t xml:space="preserve">Les cubes entourés en noir ne sont normalement pas visible et donc construit pour rien. </w:t>
      </w:r>
    </w:p>
    <w:p w14:paraId="0DA49F79" w14:textId="77777777" w:rsidR="00B20A4D" w:rsidRDefault="00B20A4D" w:rsidP="00033BE4">
      <w:pPr>
        <w:pStyle w:val="Coordonnes"/>
        <w:jc w:val="both"/>
        <w:rPr>
          <w:sz w:val="24"/>
          <w:szCs w:val="24"/>
          <w:lang w:bidi="fr-FR"/>
        </w:rPr>
      </w:pPr>
    </w:p>
    <w:p w14:paraId="28EE30E9" w14:textId="2E44687A" w:rsidR="00471F10" w:rsidRDefault="00471F10" w:rsidP="00033BE4">
      <w:pPr>
        <w:pStyle w:val="Coordonnes"/>
        <w:jc w:val="both"/>
        <w:rPr>
          <w:sz w:val="24"/>
          <w:szCs w:val="24"/>
          <w:lang w:bidi="fr-FR"/>
        </w:rPr>
      </w:pPr>
      <w:r>
        <w:rPr>
          <w:sz w:val="24"/>
          <w:szCs w:val="24"/>
          <w:lang w:bidi="fr-FR"/>
        </w:rPr>
        <w:t xml:space="preserve">Afin de réduire l’utilisation de ressource </w:t>
      </w:r>
      <w:r w:rsidR="00F06A65">
        <w:rPr>
          <w:sz w:val="24"/>
          <w:szCs w:val="24"/>
          <w:lang w:bidi="fr-FR"/>
        </w:rPr>
        <w:t>nécessaire</w:t>
      </w:r>
      <w:r>
        <w:rPr>
          <w:sz w:val="24"/>
          <w:szCs w:val="24"/>
          <w:lang w:bidi="fr-FR"/>
        </w:rPr>
        <w:t xml:space="preserve"> à la construction de ces cubes </w:t>
      </w:r>
    </w:p>
    <w:p w14:paraId="063CD768" w14:textId="67206454" w:rsidR="00E503D0" w:rsidRDefault="00E503D0" w:rsidP="002A5777">
      <w:pPr>
        <w:pStyle w:val="Coordonnes"/>
        <w:jc w:val="left"/>
        <w:rPr>
          <w:sz w:val="24"/>
          <w:szCs w:val="24"/>
          <w:lang w:bidi="fr-FR"/>
        </w:rPr>
      </w:pPr>
    </w:p>
    <w:p w14:paraId="60B5E984" w14:textId="4051F9DC" w:rsidR="00E503D0" w:rsidRDefault="007B4153" w:rsidP="002A5777">
      <w:pPr>
        <w:pStyle w:val="Coordonnes"/>
        <w:jc w:val="left"/>
        <w:rPr>
          <w:sz w:val="24"/>
          <w:szCs w:val="24"/>
          <w:lang w:bidi="fr-FR"/>
        </w:rPr>
      </w:pPr>
      <w:r>
        <w:rPr>
          <w:sz w:val="24"/>
          <w:szCs w:val="24"/>
          <w:lang w:bidi="fr-FR"/>
        </w:rPr>
        <w:t>Pour cela, on va utiliser un flag dans notre algorithme</w:t>
      </w:r>
      <w:r w:rsidR="0071112D">
        <w:rPr>
          <w:sz w:val="24"/>
          <w:szCs w:val="24"/>
          <w:lang w:bidi="fr-FR"/>
        </w:rPr>
        <w:t>.</w:t>
      </w:r>
    </w:p>
    <w:p w14:paraId="7C527ABA" w14:textId="033B29FC" w:rsidR="00A57C81" w:rsidRDefault="00A57C81" w:rsidP="002A5777">
      <w:pPr>
        <w:pStyle w:val="Coordonnes"/>
        <w:jc w:val="left"/>
        <w:rPr>
          <w:sz w:val="24"/>
          <w:szCs w:val="24"/>
          <w:lang w:bidi="fr-FR"/>
        </w:rPr>
      </w:pPr>
    </w:p>
    <w:p w14:paraId="0FC65821" w14:textId="472FAA94" w:rsidR="00A57C81" w:rsidRDefault="00A57C81" w:rsidP="002A5777">
      <w:pPr>
        <w:pStyle w:val="Coordonnes"/>
        <w:jc w:val="left"/>
        <w:rPr>
          <w:sz w:val="24"/>
          <w:szCs w:val="24"/>
          <w:lang w:bidi="fr-FR"/>
        </w:rPr>
      </w:pPr>
    </w:p>
    <w:p w14:paraId="0AAFD047" w14:textId="15D5E579" w:rsidR="00A57C81" w:rsidRDefault="00A57C81" w:rsidP="002A5777">
      <w:pPr>
        <w:pStyle w:val="Coordonnes"/>
        <w:jc w:val="left"/>
        <w:rPr>
          <w:sz w:val="24"/>
          <w:szCs w:val="24"/>
          <w:lang w:bidi="fr-FR"/>
        </w:rPr>
      </w:pPr>
    </w:p>
    <w:p w14:paraId="3833A32B" w14:textId="5D5453C2" w:rsidR="005B5AA7" w:rsidRDefault="005B5AA7" w:rsidP="005B5AA7">
      <w:pPr>
        <w:pStyle w:val="Coordonnes"/>
        <w:jc w:val="left"/>
        <w:rPr>
          <w:sz w:val="40"/>
          <w:szCs w:val="40"/>
          <w:lang w:bidi="fr-FR"/>
        </w:rPr>
      </w:pPr>
      <w:r>
        <w:rPr>
          <w:sz w:val="40"/>
          <w:szCs w:val="40"/>
          <w:lang w:bidi="fr-FR"/>
        </w:rPr>
        <w:t>Algorithme de création de fractale :</w:t>
      </w:r>
    </w:p>
    <w:p w14:paraId="49D116D7" w14:textId="756625AC" w:rsidR="00A57C81" w:rsidRDefault="00A57C81" w:rsidP="002A5777">
      <w:pPr>
        <w:pStyle w:val="Coordonnes"/>
        <w:jc w:val="left"/>
        <w:rPr>
          <w:sz w:val="24"/>
          <w:szCs w:val="24"/>
          <w:lang w:bidi="fr-FR"/>
        </w:rPr>
      </w:pPr>
    </w:p>
    <w:p w14:paraId="3EE0C8E3" w14:textId="77777777" w:rsidR="005328E7" w:rsidRPr="005328E7" w:rsidRDefault="005328E7" w:rsidP="005328E7">
      <w:pPr>
        <w:pStyle w:val="Coordonnes"/>
        <w:jc w:val="both"/>
        <w:rPr>
          <w:sz w:val="24"/>
          <w:szCs w:val="24"/>
          <w:lang w:bidi="fr-FR"/>
        </w:rPr>
      </w:pPr>
      <w:r w:rsidRPr="005328E7">
        <w:rPr>
          <w:sz w:val="24"/>
          <w:szCs w:val="24"/>
          <w:lang w:bidi="fr-FR"/>
        </w:rPr>
        <w:t>On considere les fonctions suivantes :</w:t>
      </w:r>
    </w:p>
    <w:p w14:paraId="50877691" w14:textId="02E9D11B" w:rsidR="005328E7" w:rsidRPr="005328E7" w:rsidRDefault="005328E7" w:rsidP="005328E7">
      <w:pPr>
        <w:pStyle w:val="Coordonnes"/>
        <w:jc w:val="both"/>
        <w:rPr>
          <w:sz w:val="24"/>
          <w:szCs w:val="24"/>
          <w:lang w:bidi="fr-FR"/>
        </w:rPr>
      </w:pPr>
      <w:r w:rsidRPr="005328E7">
        <w:rPr>
          <w:sz w:val="24"/>
          <w:szCs w:val="24"/>
          <w:lang w:bidi="fr-FR"/>
        </w:rPr>
        <w:t xml:space="preserve">• creerCube(taille_cube,x,y,z,couleur) qui permet de </w:t>
      </w:r>
      <w:r w:rsidR="009F5BAB" w:rsidRPr="005328E7">
        <w:rPr>
          <w:sz w:val="24"/>
          <w:szCs w:val="24"/>
          <w:lang w:bidi="fr-FR"/>
        </w:rPr>
        <w:t>créer</w:t>
      </w:r>
      <w:r w:rsidRPr="005328E7">
        <w:rPr>
          <w:sz w:val="24"/>
          <w:szCs w:val="24"/>
          <w:lang w:bidi="fr-FR"/>
        </w:rPr>
        <w:t xml:space="preserve"> un cube</w:t>
      </w:r>
    </w:p>
    <w:p w14:paraId="77DC8B2A" w14:textId="77777777" w:rsidR="005328E7" w:rsidRPr="005328E7" w:rsidRDefault="005328E7" w:rsidP="005328E7">
      <w:pPr>
        <w:pStyle w:val="Coordonnes"/>
        <w:jc w:val="both"/>
        <w:rPr>
          <w:sz w:val="24"/>
          <w:szCs w:val="24"/>
          <w:lang w:bidi="fr-FR"/>
        </w:rPr>
      </w:pPr>
      <w:r w:rsidRPr="005328E7">
        <w:rPr>
          <w:sz w:val="24"/>
          <w:szCs w:val="24"/>
          <w:lang w:bidi="fr-FR"/>
        </w:rPr>
        <w:t>• ajouterQueue(e,L) qui permet l'ajout de l'élément e à la fin de la liste L</w:t>
      </w:r>
    </w:p>
    <w:p w14:paraId="62D3B913" w14:textId="77777777" w:rsidR="005328E7" w:rsidRPr="005328E7" w:rsidRDefault="005328E7" w:rsidP="005328E7">
      <w:pPr>
        <w:pStyle w:val="Coordonnes"/>
        <w:jc w:val="both"/>
        <w:rPr>
          <w:sz w:val="24"/>
          <w:szCs w:val="24"/>
          <w:lang w:bidi="fr-FR"/>
        </w:rPr>
      </w:pPr>
    </w:p>
    <w:p w14:paraId="6F70009D" w14:textId="77777777" w:rsidR="005328E7" w:rsidRPr="005328E7" w:rsidRDefault="005328E7" w:rsidP="005328E7">
      <w:pPr>
        <w:pStyle w:val="Coordonnes"/>
        <w:jc w:val="both"/>
        <w:rPr>
          <w:sz w:val="24"/>
          <w:szCs w:val="24"/>
          <w:lang w:bidi="fr-FR"/>
        </w:rPr>
      </w:pPr>
      <w:r w:rsidRPr="005328E7">
        <w:rPr>
          <w:sz w:val="24"/>
          <w:szCs w:val="24"/>
          <w:lang w:bidi="fr-FR"/>
        </w:rPr>
        <w:t>Données :</w:t>
      </w:r>
    </w:p>
    <w:p w14:paraId="36D48AC3" w14:textId="77777777" w:rsidR="005328E7" w:rsidRPr="005328E7" w:rsidRDefault="005328E7" w:rsidP="005328E7">
      <w:pPr>
        <w:pStyle w:val="Coordonnes"/>
        <w:jc w:val="both"/>
        <w:rPr>
          <w:sz w:val="24"/>
          <w:szCs w:val="24"/>
          <w:lang w:bidi="fr-FR"/>
        </w:rPr>
      </w:pPr>
      <w:r w:rsidRPr="005328E7">
        <w:rPr>
          <w:sz w:val="24"/>
          <w:szCs w:val="24"/>
          <w:lang w:bidi="fr-FR"/>
        </w:rPr>
        <w:t>• taille_cube : la taille du cube de génération 0</w:t>
      </w:r>
    </w:p>
    <w:p w14:paraId="12DC1AE8" w14:textId="42D6D04D" w:rsidR="005328E7" w:rsidRPr="005328E7" w:rsidRDefault="005328E7" w:rsidP="005328E7">
      <w:pPr>
        <w:pStyle w:val="Coordonnes"/>
        <w:jc w:val="both"/>
        <w:rPr>
          <w:sz w:val="24"/>
          <w:szCs w:val="24"/>
          <w:lang w:bidi="fr-FR"/>
        </w:rPr>
      </w:pPr>
      <w:r w:rsidRPr="005328E7">
        <w:rPr>
          <w:sz w:val="24"/>
          <w:szCs w:val="24"/>
          <w:lang w:bidi="fr-FR"/>
        </w:rPr>
        <w:t xml:space="preserve">• m : numéro de la génération à </w:t>
      </w:r>
      <w:r w:rsidR="009F5BAB" w:rsidRPr="005328E7">
        <w:rPr>
          <w:sz w:val="24"/>
          <w:szCs w:val="24"/>
          <w:lang w:bidi="fr-FR"/>
        </w:rPr>
        <w:t>construire</w:t>
      </w:r>
      <w:r w:rsidRPr="005328E7">
        <w:rPr>
          <w:sz w:val="24"/>
          <w:szCs w:val="24"/>
          <w:lang w:bidi="fr-FR"/>
        </w:rPr>
        <w:t xml:space="preserve"> (vaut 0 au lancement de l'algorithme)</w:t>
      </w:r>
    </w:p>
    <w:p w14:paraId="2100F560" w14:textId="7931A7EE" w:rsidR="005328E7" w:rsidRPr="005328E7" w:rsidRDefault="005328E7" w:rsidP="005328E7">
      <w:pPr>
        <w:pStyle w:val="Coordonnes"/>
        <w:jc w:val="both"/>
        <w:rPr>
          <w:sz w:val="24"/>
          <w:szCs w:val="24"/>
          <w:lang w:bidi="fr-FR"/>
        </w:rPr>
      </w:pPr>
      <w:r w:rsidRPr="005328E7">
        <w:rPr>
          <w:sz w:val="24"/>
          <w:szCs w:val="24"/>
          <w:lang w:bidi="fr-FR"/>
        </w:rPr>
        <w:t xml:space="preserve">• n : nombre total de génération à </w:t>
      </w:r>
      <w:r w:rsidR="009F5BAB" w:rsidRPr="005328E7">
        <w:rPr>
          <w:sz w:val="24"/>
          <w:szCs w:val="24"/>
          <w:lang w:bidi="fr-FR"/>
        </w:rPr>
        <w:t>construire</w:t>
      </w:r>
    </w:p>
    <w:p w14:paraId="3CD2151A" w14:textId="77777777" w:rsidR="005328E7" w:rsidRPr="005328E7" w:rsidRDefault="005328E7" w:rsidP="005328E7">
      <w:pPr>
        <w:pStyle w:val="Coordonnes"/>
        <w:jc w:val="both"/>
        <w:rPr>
          <w:sz w:val="24"/>
          <w:szCs w:val="24"/>
          <w:lang w:bidi="fr-FR"/>
        </w:rPr>
      </w:pPr>
      <w:r w:rsidRPr="005328E7">
        <w:rPr>
          <w:sz w:val="24"/>
          <w:szCs w:val="24"/>
          <w:lang w:bidi="fr-FR"/>
        </w:rPr>
        <w:t>• L : une liste vide</w:t>
      </w:r>
    </w:p>
    <w:p w14:paraId="62806D3F" w14:textId="44F8EA97" w:rsidR="005328E7" w:rsidRPr="005328E7" w:rsidRDefault="005328E7" w:rsidP="005328E7">
      <w:pPr>
        <w:pStyle w:val="Coordonnes"/>
        <w:jc w:val="both"/>
        <w:rPr>
          <w:sz w:val="24"/>
          <w:szCs w:val="24"/>
          <w:lang w:bidi="fr-FR"/>
        </w:rPr>
      </w:pPr>
      <w:r w:rsidRPr="005328E7">
        <w:rPr>
          <w:sz w:val="24"/>
          <w:szCs w:val="24"/>
          <w:lang w:bidi="fr-FR"/>
        </w:rPr>
        <w:t>• x, y, z</w:t>
      </w:r>
      <w:r w:rsidR="00D47719">
        <w:rPr>
          <w:sz w:val="24"/>
          <w:szCs w:val="24"/>
          <w:lang w:bidi="fr-FR"/>
        </w:rPr>
        <w:t xml:space="preserve"> </w:t>
      </w:r>
      <w:r w:rsidRPr="005328E7">
        <w:rPr>
          <w:sz w:val="24"/>
          <w:szCs w:val="24"/>
          <w:lang w:bidi="fr-FR"/>
        </w:rPr>
        <w:t>: position d'une vertice du cube de génération 0</w:t>
      </w:r>
    </w:p>
    <w:p w14:paraId="73EBEBD1" w14:textId="12859019" w:rsidR="005328E7" w:rsidRPr="005328E7" w:rsidRDefault="005328E7" w:rsidP="005328E7">
      <w:pPr>
        <w:pStyle w:val="Coordonnes"/>
        <w:jc w:val="both"/>
        <w:rPr>
          <w:sz w:val="24"/>
          <w:szCs w:val="24"/>
          <w:lang w:bidi="fr-FR"/>
        </w:rPr>
      </w:pPr>
      <w:r w:rsidRPr="005328E7">
        <w:rPr>
          <w:sz w:val="24"/>
          <w:szCs w:val="24"/>
          <w:lang w:bidi="fr-FR"/>
        </w:rPr>
        <w:t>• flag : entier servant de flag pour ne pas const</w:t>
      </w:r>
      <w:r w:rsidR="006E2978">
        <w:rPr>
          <w:sz w:val="24"/>
          <w:szCs w:val="24"/>
          <w:lang w:bidi="fr-FR"/>
        </w:rPr>
        <w:t>r</w:t>
      </w:r>
      <w:r w:rsidRPr="005328E7">
        <w:rPr>
          <w:sz w:val="24"/>
          <w:szCs w:val="24"/>
          <w:lang w:bidi="fr-FR"/>
        </w:rPr>
        <w:t xml:space="preserve">uire de cube </w:t>
      </w:r>
      <w:r w:rsidR="00AA0FEE" w:rsidRPr="005328E7">
        <w:rPr>
          <w:sz w:val="24"/>
          <w:szCs w:val="24"/>
          <w:lang w:bidi="fr-FR"/>
        </w:rPr>
        <w:t>derrière</w:t>
      </w:r>
      <w:r w:rsidRPr="005328E7">
        <w:rPr>
          <w:sz w:val="24"/>
          <w:szCs w:val="24"/>
          <w:lang w:bidi="fr-FR"/>
        </w:rPr>
        <w:t xml:space="preserve"> une face</w:t>
      </w:r>
    </w:p>
    <w:p w14:paraId="3CC29A47" w14:textId="77777777" w:rsidR="005328E7" w:rsidRPr="005328E7" w:rsidRDefault="005328E7" w:rsidP="005328E7">
      <w:pPr>
        <w:pStyle w:val="Coordonnes"/>
        <w:jc w:val="both"/>
        <w:rPr>
          <w:sz w:val="24"/>
          <w:szCs w:val="24"/>
          <w:lang w:bidi="fr-FR"/>
        </w:rPr>
      </w:pPr>
    </w:p>
    <w:p w14:paraId="10A55842" w14:textId="52973D4B" w:rsidR="005328E7" w:rsidRPr="005328E7" w:rsidRDefault="005328E7" w:rsidP="005328E7">
      <w:pPr>
        <w:pStyle w:val="Coordonnes"/>
        <w:jc w:val="both"/>
        <w:rPr>
          <w:sz w:val="24"/>
          <w:szCs w:val="24"/>
          <w:lang w:bidi="fr-FR"/>
        </w:rPr>
      </w:pPr>
      <w:r w:rsidRPr="005328E7">
        <w:rPr>
          <w:sz w:val="24"/>
          <w:szCs w:val="24"/>
          <w:lang w:bidi="fr-FR"/>
        </w:rPr>
        <w:lastRenderedPageBreak/>
        <w:t>Résultat :</w:t>
      </w:r>
    </w:p>
    <w:p w14:paraId="6AC02314" w14:textId="70178D5E" w:rsidR="00A57C81" w:rsidRDefault="00DD246F" w:rsidP="005328E7">
      <w:pPr>
        <w:pStyle w:val="Coordonnes"/>
        <w:jc w:val="both"/>
        <w:rPr>
          <w:sz w:val="24"/>
          <w:szCs w:val="24"/>
          <w:lang w:bidi="fr-FR"/>
        </w:rPr>
      </w:pPr>
      <w:r>
        <w:rPr>
          <w:noProof/>
        </w:rPr>
        <w:drawing>
          <wp:anchor distT="0" distB="0" distL="114300" distR="114300" simplePos="0" relativeHeight="251674624" behindDoc="0" locked="0" layoutInCell="1" allowOverlap="1" wp14:anchorId="25D033BC" wp14:editId="2C55E7F1">
            <wp:simplePos x="0" y="0"/>
            <wp:positionH relativeFrom="margin">
              <wp:posOffset>292100</wp:posOffset>
            </wp:positionH>
            <wp:positionV relativeFrom="paragraph">
              <wp:posOffset>327025</wp:posOffset>
            </wp:positionV>
            <wp:extent cx="5056505" cy="793178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56505" cy="7931785"/>
                    </a:xfrm>
                    <a:prstGeom prst="rect">
                      <a:avLst/>
                    </a:prstGeom>
                  </pic:spPr>
                </pic:pic>
              </a:graphicData>
            </a:graphic>
            <wp14:sizeRelH relativeFrom="margin">
              <wp14:pctWidth>0</wp14:pctWidth>
            </wp14:sizeRelH>
            <wp14:sizeRelV relativeFrom="margin">
              <wp14:pctHeight>0</wp14:pctHeight>
            </wp14:sizeRelV>
          </wp:anchor>
        </w:drawing>
      </w:r>
      <w:r w:rsidR="005328E7" w:rsidRPr="005328E7">
        <w:rPr>
          <w:sz w:val="24"/>
          <w:szCs w:val="24"/>
          <w:lang w:bidi="fr-FR"/>
        </w:rPr>
        <w:t xml:space="preserve">• L : une liste contenant les données de tous les cubes </w:t>
      </w:r>
      <w:r w:rsidR="00E61BB1" w:rsidRPr="005328E7">
        <w:rPr>
          <w:sz w:val="24"/>
          <w:szCs w:val="24"/>
          <w:lang w:bidi="fr-FR"/>
        </w:rPr>
        <w:t>crée</w:t>
      </w:r>
      <w:r w:rsidR="005328E7" w:rsidRPr="005328E7">
        <w:rPr>
          <w:sz w:val="24"/>
          <w:szCs w:val="24"/>
          <w:lang w:bidi="fr-FR"/>
        </w:rPr>
        <w:t xml:space="preserve"> (position, taille, ...)</w:t>
      </w:r>
    </w:p>
    <w:p w14:paraId="0ACDCC56" w14:textId="0137C54B" w:rsidR="00B30469" w:rsidRDefault="00B30469" w:rsidP="00D02C1C">
      <w:pPr>
        <w:pStyle w:val="Coordonnes"/>
        <w:jc w:val="left"/>
        <w:rPr>
          <w:sz w:val="40"/>
          <w:szCs w:val="40"/>
          <w:lang w:bidi="fr-FR"/>
        </w:rPr>
      </w:pPr>
      <w:r>
        <w:rPr>
          <w:sz w:val="40"/>
          <w:szCs w:val="40"/>
          <w:lang w:bidi="fr-FR"/>
        </w:rPr>
        <w:lastRenderedPageBreak/>
        <w:t>Utilisation d’</w:t>
      </w:r>
      <w:r w:rsidR="00E32D55">
        <w:rPr>
          <w:sz w:val="40"/>
          <w:szCs w:val="40"/>
          <w:lang w:bidi="fr-FR"/>
        </w:rPr>
        <w:t>O</w:t>
      </w:r>
      <w:r>
        <w:rPr>
          <w:sz w:val="40"/>
          <w:szCs w:val="40"/>
          <w:lang w:bidi="fr-FR"/>
        </w:rPr>
        <w:t>penGL :</w:t>
      </w:r>
    </w:p>
    <w:p w14:paraId="220212E3" w14:textId="70CA0C2A" w:rsidR="00B30469" w:rsidRDefault="00B30469" w:rsidP="00D02C1C">
      <w:pPr>
        <w:pStyle w:val="Coordonnes"/>
        <w:jc w:val="left"/>
        <w:rPr>
          <w:sz w:val="24"/>
          <w:szCs w:val="24"/>
          <w:lang w:bidi="fr-FR"/>
        </w:rPr>
      </w:pPr>
    </w:p>
    <w:p w14:paraId="12419B06" w14:textId="19E4D4DB" w:rsidR="00592F21" w:rsidRPr="00592F21" w:rsidRDefault="00B61319" w:rsidP="00D02C1C">
      <w:pPr>
        <w:pStyle w:val="Coordonnes"/>
        <w:jc w:val="left"/>
        <w:rPr>
          <w:sz w:val="24"/>
          <w:szCs w:val="24"/>
          <w:lang w:bidi="fr-FR"/>
        </w:rPr>
      </w:pPr>
      <w:r>
        <w:rPr>
          <w:sz w:val="24"/>
          <w:szCs w:val="24"/>
          <w:lang w:bidi="fr-FR"/>
        </w:rPr>
        <w:t xml:space="preserve">Pour gérer le coté affichage de nos résultats, on utilise </w:t>
      </w:r>
      <w:r w:rsidR="00C56B88">
        <w:rPr>
          <w:sz w:val="24"/>
          <w:szCs w:val="24"/>
          <w:lang w:bidi="fr-FR"/>
        </w:rPr>
        <w:t>O</w:t>
      </w:r>
      <w:r>
        <w:rPr>
          <w:sz w:val="24"/>
          <w:szCs w:val="24"/>
          <w:lang w:bidi="fr-FR"/>
        </w:rPr>
        <w:t>penGL, une librairie graphique 3D</w:t>
      </w:r>
      <w:r w:rsidR="002532B3">
        <w:rPr>
          <w:sz w:val="24"/>
          <w:szCs w:val="24"/>
          <w:lang w:bidi="fr-FR"/>
        </w:rPr>
        <w:t xml:space="preserve">. Cette libraire va permettre de </w:t>
      </w:r>
      <w:r w:rsidR="00C56B88">
        <w:rPr>
          <w:sz w:val="24"/>
          <w:szCs w:val="24"/>
          <w:lang w:bidi="fr-FR"/>
        </w:rPr>
        <w:t>réaliser</w:t>
      </w:r>
      <w:r w:rsidR="002532B3">
        <w:rPr>
          <w:sz w:val="24"/>
          <w:szCs w:val="24"/>
          <w:lang w:bidi="fr-FR"/>
        </w:rPr>
        <w:t xml:space="preserve"> tou</w:t>
      </w:r>
      <w:r w:rsidR="00C56B88">
        <w:rPr>
          <w:sz w:val="24"/>
          <w:szCs w:val="24"/>
          <w:lang w:bidi="fr-FR"/>
        </w:rPr>
        <w:t>s</w:t>
      </w:r>
      <w:r w:rsidR="002532B3">
        <w:rPr>
          <w:sz w:val="24"/>
          <w:szCs w:val="24"/>
          <w:lang w:bidi="fr-FR"/>
        </w:rPr>
        <w:t xml:space="preserve"> les tracés, de définir notre point de vue (position de la caméra) </w:t>
      </w:r>
    </w:p>
    <w:p w14:paraId="2DF19727" w14:textId="77777777" w:rsidR="00592F21" w:rsidRDefault="00592F21" w:rsidP="00D02C1C">
      <w:pPr>
        <w:pStyle w:val="Coordonnes"/>
        <w:jc w:val="left"/>
        <w:rPr>
          <w:sz w:val="40"/>
          <w:szCs w:val="40"/>
          <w:lang w:bidi="fr-FR"/>
        </w:rPr>
      </w:pPr>
    </w:p>
    <w:p w14:paraId="1514F704" w14:textId="77777777" w:rsidR="00B30469" w:rsidRDefault="00B30469" w:rsidP="00D02C1C">
      <w:pPr>
        <w:pStyle w:val="Coordonnes"/>
        <w:jc w:val="left"/>
        <w:rPr>
          <w:sz w:val="40"/>
          <w:szCs w:val="40"/>
          <w:lang w:bidi="fr-FR"/>
        </w:rPr>
      </w:pPr>
    </w:p>
    <w:p w14:paraId="144CFC4C" w14:textId="67DFABC6" w:rsidR="00D02C1C" w:rsidRDefault="0080179E" w:rsidP="00D02C1C">
      <w:pPr>
        <w:pStyle w:val="Coordonnes"/>
        <w:jc w:val="left"/>
        <w:rPr>
          <w:sz w:val="40"/>
          <w:szCs w:val="40"/>
          <w:lang w:bidi="fr-FR"/>
        </w:rPr>
      </w:pPr>
      <w:r>
        <w:rPr>
          <w:sz w:val="40"/>
          <w:szCs w:val="40"/>
          <w:lang w:bidi="fr-FR"/>
        </w:rPr>
        <w:t>Résultats obtenus</w:t>
      </w:r>
      <w:r w:rsidR="00D02C1C">
        <w:rPr>
          <w:sz w:val="40"/>
          <w:szCs w:val="40"/>
          <w:lang w:bidi="fr-FR"/>
        </w:rPr>
        <w:t> :</w:t>
      </w:r>
    </w:p>
    <w:p w14:paraId="6114972F" w14:textId="29467DF5" w:rsidR="00D02C1C" w:rsidRDefault="00D02C1C" w:rsidP="00D02C1C">
      <w:pPr>
        <w:pStyle w:val="Coordonnes"/>
        <w:jc w:val="left"/>
        <w:rPr>
          <w:sz w:val="24"/>
          <w:szCs w:val="24"/>
          <w:lang w:bidi="fr-FR"/>
        </w:rPr>
      </w:pPr>
    </w:p>
    <w:p w14:paraId="44D83CB6" w14:textId="7D5BEC96" w:rsidR="005826C4" w:rsidRDefault="0080179E" w:rsidP="000875CD">
      <w:pPr>
        <w:pStyle w:val="Coordonnes"/>
        <w:jc w:val="left"/>
        <w:rPr>
          <w:sz w:val="24"/>
          <w:szCs w:val="24"/>
          <w:lang w:bidi="fr-FR"/>
        </w:rPr>
      </w:pPr>
      <w:r>
        <w:rPr>
          <w:b/>
          <w:bCs/>
          <w:sz w:val="24"/>
          <w:szCs w:val="24"/>
          <w:lang w:bidi="fr-FR"/>
        </w:rPr>
        <w:t>Avant le l</w:t>
      </w:r>
      <w:r w:rsidR="00761E8C" w:rsidRPr="00761E8C">
        <w:rPr>
          <w:b/>
          <w:bCs/>
          <w:sz w:val="24"/>
          <w:szCs w:val="24"/>
          <w:lang w:bidi="fr-FR"/>
        </w:rPr>
        <w:t xml:space="preserve">ancement </w:t>
      </w:r>
      <w:r>
        <w:rPr>
          <w:b/>
          <w:bCs/>
          <w:sz w:val="24"/>
          <w:szCs w:val="24"/>
          <w:lang w:bidi="fr-FR"/>
        </w:rPr>
        <w:t>du programme</w:t>
      </w:r>
      <w:r w:rsidR="00761E8C" w:rsidRPr="00761E8C">
        <w:rPr>
          <w:b/>
          <w:bCs/>
          <w:sz w:val="24"/>
          <w:szCs w:val="24"/>
          <w:lang w:bidi="fr-FR"/>
        </w:rPr>
        <w:t> :</w:t>
      </w:r>
    </w:p>
    <w:p w14:paraId="4A903485" w14:textId="0393F951" w:rsidR="000875CD" w:rsidRPr="00833BDA" w:rsidRDefault="000875CD" w:rsidP="000875CD">
      <w:pPr>
        <w:pStyle w:val="Coordonnes"/>
        <w:jc w:val="left"/>
        <w:rPr>
          <w:i/>
          <w:iCs/>
          <w:sz w:val="24"/>
          <w:szCs w:val="24"/>
          <w:lang w:bidi="fr-FR"/>
        </w:rPr>
      </w:pPr>
    </w:p>
    <w:p w14:paraId="4837F57F" w14:textId="34131879" w:rsidR="00341D0E" w:rsidRDefault="00874D77" w:rsidP="00C14D3B">
      <w:pPr>
        <w:pStyle w:val="Coordonnes"/>
        <w:jc w:val="both"/>
        <w:rPr>
          <w:sz w:val="24"/>
          <w:szCs w:val="24"/>
          <w:lang w:bidi="fr-FR"/>
        </w:rPr>
      </w:pPr>
      <w:r>
        <w:rPr>
          <w:sz w:val="24"/>
          <w:szCs w:val="24"/>
          <w:lang w:bidi="fr-FR"/>
        </w:rPr>
        <w:t>Avant de lancer le programme, il faut définir les différentes caractéristiques de notre futur</w:t>
      </w:r>
      <w:r w:rsidR="00341D0E">
        <w:rPr>
          <w:sz w:val="24"/>
          <w:szCs w:val="24"/>
          <w:lang w:bidi="fr-FR"/>
        </w:rPr>
        <w:t>e modélisation</w:t>
      </w:r>
      <w:r w:rsidR="00A02558">
        <w:rPr>
          <w:sz w:val="24"/>
          <w:szCs w:val="24"/>
          <w:lang w:bidi="fr-FR"/>
        </w:rPr>
        <w:t xml:space="preserve"> </w:t>
      </w:r>
      <w:r w:rsidR="00341D0E">
        <w:rPr>
          <w:sz w:val="24"/>
          <w:szCs w:val="24"/>
          <w:lang w:bidi="fr-FR"/>
        </w:rPr>
        <w:t>3D :</w:t>
      </w:r>
    </w:p>
    <w:p w14:paraId="623B7950" w14:textId="77777777" w:rsidR="001A2F26" w:rsidRDefault="001A2F26" w:rsidP="00C14D3B">
      <w:pPr>
        <w:pStyle w:val="Coordonnes"/>
        <w:jc w:val="both"/>
        <w:rPr>
          <w:sz w:val="24"/>
          <w:szCs w:val="24"/>
          <w:lang w:bidi="fr-FR"/>
        </w:rPr>
      </w:pPr>
    </w:p>
    <w:p w14:paraId="186061A3" w14:textId="03A12569" w:rsidR="00833BDA" w:rsidRDefault="00341D0E" w:rsidP="00341D0E">
      <w:pPr>
        <w:pStyle w:val="Coordonnes"/>
        <w:jc w:val="both"/>
        <w:rPr>
          <w:sz w:val="24"/>
          <w:szCs w:val="24"/>
          <w:lang w:bidi="fr-FR"/>
        </w:rPr>
      </w:pPr>
      <w:r w:rsidRPr="00341D0E">
        <w:rPr>
          <w:sz w:val="24"/>
          <w:szCs w:val="24"/>
          <w:lang w:bidi="fr-FR"/>
        </w:rPr>
        <w:t>1)</w:t>
      </w:r>
      <w:r>
        <w:rPr>
          <w:sz w:val="24"/>
          <w:szCs w:val="24"/>
          <w:lang w:bidi="fr-FR"/>
        </w:rPr>
        <w:t xml:space="preserve"> La position de la caméra dans l’espace</w:t>
      </w:r>
    </w:p>
    <w:p w14:paraId="4887927D" w14:textId="037293BD" w:rsidR="00341D0E" w:rsidRDefault="00341D0E" w:rsidP="00341D0E">
      <w:pPr>
        <w:pStyle w:val="Coordonnes"/>
        <w:jc w:val="both"/>
        <w:rPr>
          <w:sz w:val="24"/>
          <w:szCs w:val="24"/>
          <w:lang w:bidi="fr-FR"/>
        </w:rPr>
      </w:pPr>
      <w:r>
        <w:rPr>
          <w:sz w:val="24"/>
          <w:szCs w:val="24"/>
          <w:lang w:bidi="fr-FR"/>
        </w:rPr>
        <w:t>2) La taille du cube de première génération</w:t>
      </w:r>
    </w:p>
    <w:p w14:paraId="40C8A797" w14:textId="0E2E1574" w:rsidR="00341D0E" w:rsidRDefault="00341D0E" w:rsidP="00341D0E">
      <w:pPr>
        <w:pStyle w:val="Coordonnes"/>
        <w:jc w:val="both"/>
        <w:rPr>
          <w:sz w:val="24"/>
          <w:szCs w:val="24"/>
          <w:lang w:bidi="fr-FR"/>
        </w:rPr>
      </w:pPr>
      <w:r>
        <w:rPr>
          <w:sz w:val="24"/>
          <w:szCs w:val="24"/>
          <w:lang w:bidi="fr-FR"/>
        </w:rPr>
        <w:t>3) Le nombre de génération créée</w:t>
      </w:r>
    </w:p>
    <w:p w14:paraId="3D5830B3" w14:textId="519E85FA" w:rsidR="00341D0E" w:rsidRDefault="00341D0E" w:rsidP="00341D0E">
      <w:pPr>
        <w:pStyle w:val="Coordonnes"/>
        <w:jc w:val="both"/>
        <w:rPr>
          <w:sz w:val="24"/>
          <w:szCs w:val="24"/>
          <w:lang w:bidi="fr-FR"/>
        </w:rPr>
      </w:pPr>
      <w:r>
        <w:rPr>
          <w:sz w:val="24"/>
          <w:szCs w:val="24"/>
          <w:lang w:bidi="fr-FR"/>
        </w:rPr>
        <w:t>4) La position du cube de première génération dans l’espace</w:t>
      </w:r>
    </w:p>
    <w:p w14:paraId="1A6AB2AD" w14:textId="27E09D0F" w:rsidR="00874D77" w:rsidRDefault="00416C0E" w:rsidP="00C14D3B">
      <w:pPr>
        <w:pStyle w:val="Coordonnes"/>
        <w:jc w:val="both"/>
        <w:rPr>
          <w:sz w:val="24"/>
          <w:szCs w:val="24"/>
          <w:lang w:bidi="fr-FR"/>
        </w:rPr>
      </w:pPr>
      <w:r>
        <w:rPr>
          <w:noProof/>
        </w:rPr>
        <w:drawing>
          <wp:anchor distT="0" distB="0" distL="114300" distR="114300" simplePos="0" relativeHeight="251664384" behindDoc="0" locked="0" layoutInCell="1" allowOverlap="1" wp14:anchorId="113DEB52" wp14:editId="7340A60B">
            <wp:simplePos x="0" y="0"/>
            <wp:positionH relativeFrom="column">
              <wp:posOffset>760730</wp:posOffset>
            </wp:positionH>
            <wp:positionV relativeFrom="paragraph">
              <wp:posOffset>207010</wp:posOffset>
            </wp:positionV>
            <wp:extent cx="3691255" cy="1515745"/>
            <wp:effectExtent l="0" t="0" r="4445" b="825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91255" cy="1515745"/>
                    </a:xfrm>
                    <a:prstGeom prst="rect">
                      <a:avLst/>
                    </a:prstGeom>
                  </pic:spPr>
                </pic:pic>
              </a:graphicData>
            </a:graphic>
            <wp14:sizeRelH relativeFrom="margin">
              <wp14:pctWidth>0</wp14:pctWidth>
            </wp14:sizeRelH>
            <wp14:sizeRelV relativeFrom="margin">
              <wp14:pctHeight>0</wp14:pctHeight>
            </wp14:sizeRelV>
          </wp:anchor>
        </w:drawing>
      </w:r>
    </w:p>
    <w:p w14:paraId="06C8F00B" w14:textId="46FCDFCC" w:rsidR="00874D77" w:rsidRDefault="00874D77" w:rsidP="00C14D3B">
      <w:pPr>
        <w:pStyle w:val="Coordonnes"/>
        <w:jc w:val="both"/>
        <w:rPr>
          <w:sz w:val="24"/>
          <w:szCs w:val="24"/>
          <w:lang w:bidi="fr-FR"/>
        </w:rPr>
      </w:pPr>
    </w:p>
    <w:p w14:paraId="4AED763F" w14:textId="11428A0C" w:rsidR="00874D77" w:rsidRDefault="00874D77" w:rsidP="00C14D3B">
      <w:pPr>
        <w:pStyle w:val="Coordonnes"/>
        <w:jc w:val="both"/>
        <w:rPr>
          <w:sz w:val="24"/>
          <w:szCs w:val="24"/>
          <w:lang w:bidi="fr-FR"/>
        </w:rPr>
      </w:pPr>
    </w:p>
    <w:p w14:paraId="6D6EB487" w14:textId="0CA41BF2" w:rsidR="00874D77" w:rsidRDefault="00874D77" w:rsidP="00C14D3B">
      <w:pPr>
        <w:pStyle w:val="Coordonnes"/>
        <w:jc w:val="both"/>
        <w:rPr>
          <w:sz w:val="24"/>
          <w:szCs w:val="24"/>
          <w:lang w:bidi="fr-FR"/>
        </w:rPr>
      </w:pPr>
    </w:p>
    <w:p w14:paraId="0ED0C15F" w14:textId="12B23E1F" w:rsidR="00934E6A" w:rsidRDefault="00934E6A" w:rsidP="00C14D3B">
      <w:pPr>
        <w:pStyle w:val="Coordonnes"/>
        <w:jc w:val="both"/>
        <w:rPr>
          <w:sz w:val="24"/>
          <w:szCs w:val="24"/>
          <w:lang w:bidi="fr-FR"/>
        </w:rPr>
      </w:pPr>
    </w:p>
    <w:p w14:paraId="5B05E45B" w14:textId="0C1660A3" w:rsidR="00934E6A" w:rsidRDefault="00934E6A" w:rsidP="00C14D3B">
      <w:pPr>
        <w:pStyle w:val="Coordonnes"/>
        <w:jc w:val="both"/>
        <w:rPr>
          <w:sz w:val="24"/>
          <w:szCs w:val="24"/>
          <w:lang w:bidi="fr-FR"/>
        </w:rPr>
      </w:pPr>
    </w:p>
    <w:p w14:paraId="5185FE11" w14:textId="77777777" w:rsidR="00934E6A" w:rsidRDefault="00934E6A" w:rsidP="00C14D3B">
      <w:pPr>
        <w:pStyle w:val="Coordonnes"/>
        <w:jc w:val="both"/>
        <w:rPr>
          <w:sz w:val="24"/>
          <w:szCs w:val="24"/>
          <w:lang w:bidi="fr-FR"/>
        </w:rPr>
      </w:pPr>
    </w:p>
    <w:p w14:paraId="55BD3C99" w14:textId="57CAA16E" w:rsidR="00874D77" w:rsidRDefault="00874D77" w:rsidP="00C14D3B">
      <w:pPr>
        <w:pStyle w:val="Coordonnes"/>
        <w:jc w:val="both"/>
        <w:rPr>
          <w:sz w:val="24"/>
          <w:szCs w:val="24"/>
          <w:lang w:bidi="fr-FR"/>
        </w:rPr>
      </w:pPr>
    </w:p>
    <w:p w14:paraId="139FEFBA" w14:textId="77777777" w:rsidR="00874D77" w:rsidRDefault="00874D77" w:rsidP="00C14D3B">
      <w:pPr>
        <w:pStyle w:val="Coordonnes"/>
        <w:jc w:val="both"/>
        <w:rPr>
          <w:sz w:val="24"/>
          <w:szCs w:val="24"/>
          <w:lang w:bidi="fr-FR"/>
        </w:rPr>
      </w:pPr>
    </w:p>
    <w:p w14:paraId="1822D7D6" w14:textId="54E764DF" w:rsidR="00416C0E" w:rsidRDefault="00416C0E" w:rsidP="00C14D3B">
      <w:pPr>
        <w:pStyle w:val="Coordonnes"/>
        <w:jc w:val="both"/>
        <w:rPr>
          <w:sz w:val="24"/>
          <w:szCs w:val="24"/>
          <w:lang w:bidi="fr-FR"/>
        </w:rPr>
      </w:pPr>
      <w:r>
        <w:rPr>
          <w:sz w:val="24"/>
          <w:szCs w:val="24"/>
          <w:lang w:bidi="fr-FR"/>
        </w:rPr>
        <w:t xml:space="preserve">Dans cet exemple, on aura un cube initial de taille 6 unités. </w:t>
      </w:r>
      <w:r w:rsidR="0013260C">
        <w:rPr>
          <w:sz w:val="24"/>
          <w:szCs w:val="24"/>
          <w:lang w:bidi="fr-FR"/>
        </w:rPr>
        <w:t>La position d</w:t>
      </w:r>
      <w:r w:rsidR="00970173">
        <w:rPr>
          <w:sz w:val="24"/>
          <w:szCs w:val="24"/>
          <w:lang w:bidi="fr-FR"/>
        </w:rPr>
        <w:t xml:space="preserve">e la vertice située en </w:t>
      </w:r>
      <w:r w:rsidR="004E12E2">
        <w:rPr>
          <w:sz w:val="24"/>
          <w:szCs w:val="24"/>
          <w:lang w:bidi="fr-FR"/>
        </w:rPr>
        <w:t>haut arrière gauche</w:t>
      </w:r>
      <w:r w:rsidR="00970173">
        <w:rPr>
          <w:sz w:val="24"/>
          <w:szCs w:val="24"/>
          <w:lang w:bidi="fr-FR"/>
        </w:rPr>
        <w:t xml:space="preserve"> (quand la </w:t>
      </w:r>
      <w:r w:rsidR="004E28A8">
        <w:rPr>
          <w:sz w:val="24"/>
          <w:szCs w:val="24"/>
          <w:lang w:bidi="fr-FR"/>
        </w:rPr>
        <w:t>caméra</w:t>
      </w:r>
      <w:r w:rsidR="00970173">
        <w:rPr>
          <w:sz w:val="24"/>
          <w:szCs w:val="24"/>
          <w:lang w:bidi="fr-FR"/>
        </w:rPr>
        <w:t xml:space="preserve"> est situé</w:t>
      </w:r>
      <w:r w:rsidR="005E40DE">
        <w:rPr>
          <w:sz w:val="24"/>
          <w:szCs w:val="24"/>
          <w:lang w:bidi="fr-FR"/>
        </w:rPr>
        <w:t>e</w:t>
      </w:r>
      <w:r w:rsidR="00970173">
        <w:rPr>
          <w:sz w:val="24"/>
          <w:szCs w:val="24"/>
          <w:lang w:bidi="fr-FR"/>
        </w:rPr>
        <w:t xml:space="preserve"> en pos</w:t>
      </w:r>
      <w:r w:rsidR="00332588">
        <w:rPr>
          <w:sz w:val="24"/>
          <w:szCs w:val="24"/>
          <w:lang w:bidi="fr-FR"/>
        </w:rPr>
        <w:t>i</w:t>
      </w:r>
      <w:r w:rsidR="00970173">
        <w:rPr>
          <w:sz w:val="24"/>
          <w:szCs w:val="24"/>
          <w:lang w:bidi="fr-FR"/>
        </w:rPr>
        <w:t xml:space="preserve">tion x=y=0 et z&gt;0) </w:t>
      </w:r>
      <w:r w:rsidR="00EA2ADD">
        <w:rPr>
          <w:sz w:val="24"/>
          <w:szCs w:val="24"/>
          <w:lang w:bidi="fr-FR"/>
        </w:rPr>
        <w:t>est (-3,-3,0)</w:t>
      </w:r>
      <w:r w:rsidR="00B40BB3">
        <w:rPr>
          <w:sz w:val="24"/>
          <w:szCs w:val="24"/>
          <w:lang w:bidi="fr-FR"/>
        </w:rPr>
        <w:t>. Enfin, on a choisi d’avoir 5 génération</w:t>
      </w:r>
      <w:r w:rsidR="004E12E2">
        <w:rPr>
          <w:sz w:val="24"/>
          <w:szCs w:val="24"/>
          <w:lang w:bidi="fr-FR"/>
        </w:rPr>
        <w:t>s</w:t>
      </w:r>
      <w:r w:rsidR="00B40BB3">
        <w:rPr>
          <w:sz w:val="24"/>
          <w:szCs w:val="24"/>
          <w:lang w:bidi="fr-FR"/>
        </w:rPr>
        <w:t xml:space="preserve"> de notre fractale</w:t>
      </w:r>
      <w:r w:rsidR="00BD418D">
        <w:rPr>
          <w:sz w:val="24"/>
          <w:szCs w:val="24"/>
          <w:lang w:bidi="fr-FR"/>
        </w:rPr>
        <w:t>.</w:t>
      </w:r>
    </w:p>
    <w:p w14:paraId="67710E50" w14:textId="77777777" w:rsidR="00416C0E" w:rsidRDefault="00416C0E" w:rsidP="00DB4B1B">
      <w:pPr>
        <w:pStyle w:val="Coordonnes"/>
        <w:jc w:val="left"/>
        <w:rPr>
          <w:b/>
          <w:bCs/>
          <w:sz w:val="24"/>
          <w:szCs w:val="24"/>
          <w:lang w:bidi="fr-FR"/>
        </w:rPr>
      </w:pPr>
    </w:p>
    <w:p w14:paraId="2C591C17" w14:textId="55E09AC7" w:rsidR="00DB4B1B" w:rsidRDefault="00DB4B1B" w:rsidP="00DB4B1B">
      <w:pPr>
        <w:pStyle w:val="Coordonnes"/>
        <w:jc w:val="left"/>
        <w:rPr>
          <w:sz w:val="24"/>
          <w:szCs w:val="24"/>
          <w:lang w:bidi="fr-FR"/>
        </w:rPr>
      </w:pPr>
      <w:r>
        <w:rPr>
          <w:b/>
          <w:bCs/>
          <w:sz w:val="24"/>
          <w:szCs w:val="24"/>
          <w:lang w:bidi="fr-FR"/>
        </w:rPr>
        <w:t>Après le l</w:t>
      </w:r>
      <w:r w:rsidRPr="00761E8C">
        <w:rPr>
          <w:b/>
          <w:bCs/>
          <w:sz w:val="24"/>
          <w:szCs w:val="24"/>
          <w:lang w:bidi="fr-FR"/>
        </w:rPr>
        <w:t xml:space="preserve">ancement </w:t>
      </w:r>
      <w:r>
        <w:rPr>
          <w:b/>
          <w:bCs/>
          <w:sz w:val="24"/>
          <w:szCs w:val="24"/>
          <w:lang w:bidi="fr-FR"/>
        </w:rPr>
        <w:t>du programme</w:t>
      </w:r>
      <w:r w:rsidRPr="00761E8C">
        <w:rPr>
          <w:b/>
          <w:bCs/>
          <w:sz w:val="24"/>
          <w:szCs w:val="24"/>
          <w:lang w:bidi="fr-FR"/>
        </w:rPr>
        <w:t> :</w:t>
      </w:r>
    </w:p>
    <w:p w14:paraId="22C71831" w14:textId="08416C40" w:rsidR="00DB4B1B" w:rsidRDefault="00DB4B1B" w:rsidP="00C14D3B">
      <w:pPr>
        <w:pStyle w:val="Coordonnes"/>
        <w:jc w:val="both"/>
        <w:rPr>
          <w:sz w:val="24"/>
          <w:szCs w:val="24"/>
          <w:lang w:bidi="fr-FR"/>
        </w:rPr>
      </w:pPr>
    </w:p>
    <w:p w14:paraId="50E2951C" w14:textId="213B4BD6" w:rsidR="00DB4B1B" w:rsidRDefault="00DB4B1B" w:rsidP="00C14D3B">
      <w:pPr>
        <w:pStyle w:val="Coordonnes"/>
        <w:jc w:val="both"/>
        <w:rPr>
          <w:sz w:val="24"/>
          <w:szCs w:val="24"/>
          <w:lang w:bidi="fr-FR"/>
        </w:rPr>
      </w:pPr>
      <w:r>
        <w:rPr>
          <w:sz w:val="24"/>
          <w:szCs w:val="24"/>
          <w:lang w:bidi="fr-FR"/>
        </w:rPr>
        <w:t>Le programme va générer une fenêtre dans lequel va se trouver notre fractale.</w:t>
      </w:r>
    </w:p>
    <w:p w14:paraId="45B6E06C" w14:textId="37E847CF" w:rsidR="006D7C4C" w:rsidRDefault="008120F7" w:rsidP="00C14D3B">
      <w:pPr>
        <w:pStyle w:val="Coordonnes"/>
        <w:jc w:val="both"/>
        <w:rPr>
          <w:sz w:val="24"/>
          <w:szCs w:val="24"/>
          <w:lang w:bidi="fr-FR"/>
        </w:rPr>
      </w:pPr>
      <w:r>
        <w:rPr>
          <w:noProof/>
        </w:rPr>
        <w:lastRenderedPageBreak/>
        <w:drawing>
          <wp:anchor distT="0" distB="0" distL="114300" distR="114300" simplePos="0" relativeHeight="251665408" behindDoc="0" locked="0" layoutInCell="1" allowOverlap="1" wp14:anchorId="00DC7847" wp14:editId="1C477710">
            <wp:simplePos x="0" y="0"/>
            <wp:positionH relativeFrom="margin">
              <wp:align>center</wp:align>
            </wp:positionH>
            <wp:positionV relativeFrom="paragraph">
              <wp:posOffset>112312</wp:posOffset>
            </wp:positionV>
            <wp:extent cx="2917825" cy="229108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17825" cy="2291080"/>
                    </a:xfrm>
                    <a:prstGeom prst="rect">
                      <a:avLst/>
                    </a:prstGeom>
                  </pic:spPr>
                </pic:pic>
              </a:graphicData>
            </a:graphic>
            <wp14:sizeRelH relativeFrom="margin">
              <wp14:pctWidth>0</wp14:pctWidth>
            </wp14:sizeRelH>
            <wp14:sizeRelV relativeFrom="margin">
              <wp14:pctHeight>0</wp14:pctHeight>
            </wp14:sizeRelV>
          </wp:anchor>
        </w:drawing>
      </w:r>
    </w:p>
    <w:p w14:paraId="24242CDC" w14:textId="723A0BEC" w:rsidR="006D7C4C" w:rsidRDefault="006D7C4C" w:rsidP="00C14D3B">
      <w:pPr>
        <w:pStyle w:val="Coordonnes"/>
        <w:jc w:val="both"/>
        <w:rPr>
          <w:sz w:val="24"/>
          <w:szCs w:val="24"/>
          <w:lang w:bidi="fr-FR"/>
        </w:rPr>
      </w:pPr>
    </w:p>
    <w:p w14:paraId="2F2DB53B" w14:textId="0B748690" w:rsidR="006D7C4C" w:rsidRDefault="006D7C4C" w:rsidP="00C14D3B">
      <w:pPr>
        <w:pStyle w:val="Coordonnes"/>
        <w:jc w:val="both"/>
        <w:rPr>
          <w:sz w:val="24"/>
          <w:szCs w:val="24"/>
          <w:lang w:bidi="fr-FR"/>
        </w:rPr>
      </w:pPr>
    </w:p>
    <w:p w14:paraId="7D10ACA0" w14:textId="2D5C9DD6" w:rsidR="006D7C4C" w:rsidRDefault="006D7C4C" w:rsidP="00C14D3B">
      <w:pPr>
        <w:pStyle w:val="Coordonnes"/>
        <w:jc w:val="both"/>
        <w:rPr>
          <w:sz w:val="24"/>
          <w:szCs w:val="24"/>
          <w:lang w:bidi="fr-FR"/>
        </w:rPr>
      </w:pPr>
    </w:p>
    <w:p w14:paraId="4AEAD880" w14:textId="099F41AE" w:rsidR="006D7C4C" w:rsidRDefault="006D7C4C" w:rsidP="00C14D3B">
      <w:pPr>
        <w:pStyle w:val="Coordonnes"/>
        <w:jc w:val="both"/>
        <w:rPr>
          <w:sz w:val="24"/>
          <w:szCs w:val="24"/>
          <w:lang w:bidi="fr-FR"/>
        </w:rPr>
      </w:pPr>
    </w:p>
    <w:p w14:paraId="3A0AF93C" w14:textId="045E6710" w:rsidR="006D7C4C" w:rsidRDefault="006D7C4C" w:rsidP="00C14D3B">
      <w:pPr>
        <w:pStyle w:val="Coordonnes"/>
        <w:jc w:val="both"/>
        <w:rPr>
          <w:sz w:val="24"/>
          <w:szCs w:val="24"/>
          <w:lang w:bidi="fr-FR"/>
        </w:rPr>
      </w:pPr>
    </w:p>
    <w:p w14:paraId="34A495AC" w14:textId="290EBE8E" w:rsidR="006D7C4C" w:rsidRDefault="006D7C4C" w:rsidP="00C14D3B">
      <w:pPr>
        <w:pStyle w:val="Coordonnes"/>
        <w:jc w:val="both"/>
        <w:rPr>
          <w:sz w:val="24"/>
          <w:szCs w:val="24"/>
          <w:lang w:bidi="fr-FR"/>
        </w:rPr>
      </w:pPr>
    </w:p>
    <w:p w14:paraId="35B1039C" w14:textId="62E45016" w:rsidR="006D7C4C" w:rsidRDefault="006D7C4C" w:rsidP="00C14D3B">
      <w:pPr>
        <w:pStyle w:val="Coordonnes"/>
        <w:jc w:val="both"/>
        <w:rPr>
          <w:sz w:val="24"/>
          <w:szCs w:val="24"/>
          <w:lang w:bidi="fr-FR"/>
        </w:rPr>
      </w:pPr>
    </w:p>
    <w:p w14:paraId="6BE142B7" w14:textId="3BC967CF" w:rsidR="006D7C4C" w:rsidRDefault="006D7C4C" w:rsidP="00C14D3B">
      <w:pPr>
        <w:pStyle w:val="Coordonnes"/>
        <w:jc w:val="both"/>
        <w:rPr>
          <w:sz w:val="24"/>
          <w:szCs w:val="24"/>
          <w:lang w:bidi="fr-FR"/>
        </w:rPr>
      </w:pPr>
    </w:p>
    <w:p w14:paraId="38A03775" w14:textId="757C5360" w:rsidR="006D7C4C" w:rsidRDefault="006D7C4C" w:rsidP="00C14D3B">
      <w:pPr>
        <w:pStyle w:val="Coordonnes"/>
        <w:jc w:val="both"/>
        <w:rPr>
          <w:sz w:val="24"/>
          <w:szCs w:val="24"/>
          <w:lang w:bidi="fr-FR"/>
        </w:rPr>
      </w:pPr>
    </w:p>
    <w:p w14:paraId="3D977BD7" w14:textId="7776CB95" w:rsidR="006D7C4C" w:rsidRDefault="006D7C4C" w:rsidP="00C14D3B">
      <w:pPr>
        <w:pStyle w:val="Coordonnes"/>
        <w:jc w:val="both"/>
        <w:rPr>
          <w:sz w:val="24"/>
          <w:szCs w:val="24"/>
          <w:lang w:bidi="fr-FR"/>
        </w:rPr>
      </w:pPr>
    </w:p>
    <w:p w14:paraId="236D0339" w14:textId="2821715C" w:rsidR="006D7C4C" w:rsidRDefault="006D7C4C" w:rsidP="00C14D3B">
      <w:pPr>
        <w:pStyle w:val="Coordonnes"/>
        <w:jc w:val="both"/>
        <w:rPr>
          <w:sz w:val="24"/>
          <w:szCs w:val="24"/>
          <w:lang w:bidi="fr-FR"/>
        </w:rPr>
      </w:pPr>
    </w:p>
    <w:p w14:paraId="26068D1F" w14:textId="6460A8AA" w:rsidR="006D7C4C" w:rsidRDefault="006D7C4C" w:rsidP="00C14D3B">
      <w:pPr>
        <w:pStyle w:val="Coordonnes"/>
        <w:jc w:val="both"/>
        <w:rPr>
          <w:sz w:val="24"/>
          <w:szCs w:val="24"/>
          <w:lang w:bidi="fr-FR"/>
        </w:rPr>
      </w:pPr>
    </w:p>
    <w:p w14:paraId="1BA7CE76" w14:textId="77777777" w:rsidR="006D7C4C" w:rsidRDefault="006D7C4C" w:rsidP="005826C4">
      <w:pPr>
        <w:pStyle w:val="Coordonnes"/>
        <w:jc w:val="left"/>
        <w:rPr>
          <w:sz w:val="40"/>
          <w:szCs w:val="40"/>
          <w:lang w:bidi="fr-FR"/>
        </w:rPr>
      </w:pPr>
    </w:p>
    <w:p w14:paraId="39988C98" w14:textId="5A814F53" w:rsidR="00C419AE" w:rsidRDefault="0062772B" w:rsidP="005826C4">
      <w:pPr>
        <w:pStyle w:val="Coordonnes"/>
        <w:jc w:val="left"/>
        <w:rPr>
          <w:sz w:val="40"/>
          <w:szCs w:val="40"/>
          <w:lang w:bidi="fr-FR"/>
        </w:rPr>
      </w:pPr>
      <w:r>
        <w:rPr>
          <w:sz w:val="40"/>
          <w:szCs w:val="40"/>
          <w:lang w:bidi="fr-FR"/>
        </w:rPr>
        <w:t>Améliorations possibles</w:t>
      </w:r>
      <w:r w:rsidR="00C419AE">
        <w:rPr>
          <w:sz w:val="40"/>
          <w:szCs w:val="40"/>
          <w:lang w:bidi="fr-FR"/>
        </w:rPr>
        <w:t> :</w:t>
      </w:r>
    </w:p>
    <w:p w14:paraId="7D33EC15" w14:textId="4B8353D0" w:rsidR="0062772B" w:rsidRDefault="0062772B" w:rsidP="005826C4">
      <w:pPr>
        <w:pStyle w:val="Coordonnes"/>
        <w:jc w:val="left"/>
        <w:rPr>
          <w:sz w:val="24"/>
          <w:szCs w:val="24"/>
          <w:lang w:bidi="fr-FR"/>
        </w:rPr>
      </w:pPr>
    </w:p>
    <w:p w14:paraId="47FB1436" w14:textId="011051A2" w:rsidR="00872036" w:rsidRDefault="001F4284" w:rsidP="005826C4">
      <w:pPr>
        <w:pStyle w:val="Coordonnes"/>
        <w:jc w:val="left"/>
        <w:rPr>
          <w:sz w:val="24"/>
          <w:szCs w:val="24"/>
          <w:lang w:bidi="fr-FR"/>
        </w:rPr>
      </w:pPr>
      <w:r>
        <w:rPr>
          <w:sz w:val="24"/>
          <w:szCs w:val="24"/>
          <w:lang w:bidi="fr-FR"/>
        </w:rPr>
        <w:t xml:space="preserve">1) </w:t>
      </w:r>
      <w:r w:rsidR="005F306A">
        <w:rPr>
          <w:sz w:val="24"/>
          <w:szCs w:val="24"/>
          <w:lang w:bidi="fr-FR"/>
        </w:rPr>
        <w:t>Changement en direct de la caméra</w:t>
      </w:r>
    </w:p>
    <w:p w14:paraId="6A185711" w14:textId="77777777" w:rsidR="001F1093" w:rsidRDefault="001F1093" w:rsidP="005826C4">
      <w:pPr>
        <w:pStyle w:val="Coordonnes"/>
        <w:jc w:val="left"/>
        <w:rPr>
          <w:sz w:val="24"/>
          <w:szCs w:val="24"/>
          <w:lang w:bidi="fr-FR"/>
        </w:rPr>
      </w:pPr>
    </w:p>
    <w:p w14:paraId="66F5F9CC" w14:textId="061C0730" w:rsidR="005D3A56" w:rsidRDefault="005D3A56" w:rsidP="005826C4">
      <w:pPr>
        <w:pStyle w:val="Coordonnes"/>
        <w:jc w:val="left"/>
        <w:rPr>
          <w:sz w:val="24"/>
          <w:szCs w:val="24"/>
          <w:lang w:bidi="fr-FR"/>
        </w:rPr>
      </w:pPr>
      <w:r>
        <w:rPr>
          <w:sz w:val="24"/>
          <w:szCs w:val="24"/>
          <w:lang w:bidi="fr-FR"/>
        </w:rPr>
        <w:t>Actuellement, on peut choisir la position de la caméra avant de lancer le programme. Une fois le programme lancé, la position de la caméra est fixe et il est impossible de changer la position de la caméra en temps réel.</w:t>
      </w:r>
    </w:p>
    <w:p w14:paraId="2B5C877E" w14:textId="7CD70E13" w:rsidR="004B5930" w:rsidRDefault="004B5930" w:rsidP="005826C4">
      <w:pPr>
        <w:pStyle w:val="Coordonnes"/>
        <w:jc w:val="left"/>
        <w:rPr>
          <w:sz w:val="24"/>
          <w:szCs w:val="24"/>
          <w:lang w:bidi="fr-FR"/>
        </w:rPr>
      </w:pPr>
      <w:r>
        <w:rPr>
          <w:noProof/>
        </w:rPr>
        <w:drawing>
          <wp:anchor distT="0" distB="0" distL="114300" distR="114300" simplePos="0" relativeHeight="251675648" behindDoc="1" locked="0" layoutInCell="1" allowOverlap="1" wp14:anchorId="60527BDA" wp14:editId="6143EBBB">
            <wp:simplePos x="0" y="0"/>
            <wp:positionH relativeFrom="margin">
              <wp:align>center</wp:align>
            </wp:positionH>
            <wp:positionV relativeFrom="paragraph">
              <wp:posOffset>118135</wp:posOffset>
            </wp:positionV>
            <wp:extent cx="4045306" cy="2132236"/>
            <wp:effectExtent l="0" t="0" r="0" b="1905"/>
            <wp:wrapTight wrapText="bothSides">
              <wp:wrapPolygon edited="0">
                <wp:start x="0" y="0"/>
                <wp:lineTo x="0" y="21426"/>
                <wp:lineTo x="21464" y="21426"/>
                <wp:lineTo x="21464"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45306" cy="2132236"/>
                    </a:xfrm>
                    <a:prstGeom prst="rect">
                      <a:avLst/>
                    </a:prstGeom>
                  </pic:spPr>
                </pic:pic>
              </a:graphicData>
            </a:graphic>
          </wp:anchor>
        </w:drawing>
      </w:r>
    </w:p>
    <w:p w14:paraId="3A906A61" w14:textId="514DD50B" w:rsidR="004B5930" w:rsidRDefault="004B5930" w:rsidP="005826C4">
      <w:pPr>
        <w:pStyle w:val="Coordonnes"/>
        <w:jc w:val="left"/>
        <w:rPr>
          <w:sz w:val="24"/>
          <w:szCs w:val="24"/>
          <w:lang w:bidi="fr-FR"/>
        </w:rPr>
      </w:pPr>
    </w:p>
    <w:p w14:paraId="31F2DD9D" w14:textId="092AF45B" w:rsidR="004B5930" w:rsidRDefault="004B5930" w:rsidP="005826C4">
      <w:pPr>
        <w:pStyle w:val="Coordonnes"/>
        <w:jc w:val="left"/>
        <w:rPr>
          <w:sz w:val="24"/>
          <w:szCs w:val="24"/>
          <w:lang w:bidi="fr-FR"/>
        </w:rPr>
      </w:pPr>
    </w:p>
    <w:p w14:paraId="455B4999" w14:textId="77777777" w:rsidR="004B5930" w:rsidRDefault="004B5930" w:rsidP="005826C4">
      <w:pPr>
        <w:pStyle w:val="Coordonnes"/>
        <w:jc w:val="left"/>
        <w:rPr>
          <w:sz w:val="24"/>
          <w:szCs w:val="24"/>
          <w:lang w:bidi="fr-FR"/>
        </w:rPr>
      </w:pPr>
    </w:p>
    <w:p w14:paraId="1C6C7342" w14:textId="20B5E320" w:rsidR="004B5930" w:rsidRDefault="004B5930" w:rsidP="005826C4">
      <w:pPr>
        <w:pStyle w:val="Coordonnes"/>
        <w:jc w:val="left"/>
        <w:rPr>
          <w:sz w:val="24"/>
          <w:szCs w:val="24"/>
          <w:lang w:bidi="fr-FR"/>
        </w:rPr>
      </w:pPr>
    </w:p>
    <w:p w14:paraId="58E59804" w14:textId="7B05A91E" w:rsidR="00872036" w:rsidRDefault="00872036" w:rsidP="005826C4">
      <w:pPr>
        <w:pStyle w:val="Coordonnes"/>
        <w:jc w:val="left"/>
        <w:rPr>
          <w:sz w:val="24"/>
          <w:szCs w:val="24"/>
          <w:lang w:bidi="fr-FR"/>
        </w:rPr>
      </w:pPr>
    </w:p>
    <w:p w14:paraId="2335D1AC" w14:textId="62B96B01" w:rsidR="00872036" w:rsidRDefault="00872036" w:rsidP="005826C4">
      <w:pPr>
        <w:pStyle w:val="Coordonnes"/>
        <w:jc w:val="left"/>
        <w:rPr>
          <w:sz w:val="24"/>
          <w:szCs w:val="24"/>
          <w:lang w:bidi="fr-FR"/>
        </w:rPr>
      </w:pPr>
    </w:p>
    <w:p w14:paraId="643D724A" w14:textId="69D74AEC" w:rsidR="00E169A3" w:rsidRDefault="00E169A3" w:rsidP="005826C4">
      <w:pPr>
        <w:pStyle w:val="Coordonnes"/>
        <w:jc w:val="left"/>
        <w:rPr>
          <w:sz w:val="40"/>
          <w:szCs w:val="40"/>
          <w:lang w:bidi="fr-FR"/>
        </w:rPr>
      </w:pPr>
    </w:p>
    <w:p w14:paraId="03622DA8" w14:textId="771F89CF" w:rsidR="00342695" w:rsidRDefault="00342695" w:rsidP="005826C4">
      <w:pPr>
        <w:pStyle w:val="Coordonnes"/>
        <w:jc w:val="left"/>
        <w:rPr>
          <w:sz w:val="40"/>
          <w:szCs w:val="40"/>
          <w:lang w:bidi="fr-FR"/>
        </w:rPr>
      </w:pPr>
    </w:p>
    <w:p w14:paraId="0FF6CB9B" w14:textId="09EDA119" w:rsidR="00342695" w:rsidRDefault="00342695" w:rsidP="005826C4">
      <w:pPr>
        <w:pStyle w:val="Coordonnes"/>
        <w:jc w:val="left"/>
        <w:rPr>
          <w:sz w:val="40"/>
          <w:szCs w:val="40"/>
          <w:lang w:bidi="fr-FR"/>
        </w:rPr>
      </w:pPr>
    </w:p>
    <w:p w14:paraId="35FD01CC" w14:textId="77777777" w:rsidR="00E965D0" w:rsidRDefault="00E965D0" w:rsidP="00E965D0">
      <w:pPr>
        <w:pStyle w:val="Coordonnes"/>
        <w:jc w:val="left"/>
        <w:rPr>
          <w:sz w:val="24"/>
          <w:szCs w:val="24"/>
          <w:lang w:bidi="fr-FR"/>
        </w:rPr>
      </w:pPr>
      <w:r>
        <w:rPr>
          <w:sz w:val="24"/>
          <w:szCs w:val="24"/>
          <w:lang w:bidi="fr-FR"/>
        </w:rPr>
        <w:t>Ajout des ombres/lumières</w:t>
      </w:r>
    </w:p>
    <w:p w14:paraId="7C4A00DD" w14:textId="77777777" w:rsidR="00342695" w:rsidRDefault="00342695" w:rsidP="005826C4">
      <w:pPr>
        <w:pStyle w:val="Coordonnes"/>
        <w:jc w:val="left"/>
        <w:rPr>
          <w:sz w:val="40"/>
          <w:szCs w:val="40"/>
          <w:lang w:bidi="fr-FR"/>
        </w:rPr>
      </w:pPr>
    </w:p>
    <w:p w14:paraId="058C34C3" w14:textId="48C4515D" w:rsidR="005826C4" w:rsidRPr="00D02C1C" w:rsidRDefault="001876D1" w:rsidP="005826C4">
      <w:pPr>
        <w:pStyle w:val="Coordonnes"/>
        <w:jc w:val="left"/>
        <w:rPr>
          <w:sz w:val="40"/>
          <w:szCs w:val="40"/>
          <w:lang w:bidi="fr-FR"/>
        </w:rPr>
      </w:pPr>
      <w:r>
        <w:rPr>
          <w:sz w:val="40"/>
          <w:szCs w:val="40"/>
          <w:lang w:bidi="fr-FR"/>
        </w:rPr>
        <w:t>Conclusion</w:t>
      </w:r>
      <w:r w:rsidR="005826C4" w:rsidRPr="00D02C1C">
        <w:rPr>
          <w:sz w:val="40"/>
          <w:szCs w:val="40"/>
          <w:lang w:bidi="fr-FR"/>
        </w:rPr>
        <w:t> :</w:t>
      </w:r>
    </w:p>
    <w:p w14:paraId="337F0D5E" w14:textId="0F02AEBC" w:rsidR="005826C4" w:rsidRPr="005826C4" w:rsidRDefault="005826C4" w:rsidP="005826C4">
      <w:pPr>
        <w:pStyle w:val="Coordonnes"/>
        <w:jc w:val="left"/>
        <w:rPr>
          <w:sz w:val="24"/>
          <w:szCs w:val="24"/>
          <w:lang w:bidi="fr-FR"/>
        </w:rPr>
      </w:pPr>
    </w:p>
    <w:p w14:paraId="61545A97" w14:textId="2B39EFAB" w:rsidR="00D777A9" w:rsidRPr="00D87089" w:rsidRDefault="00D777A9" w:rsidP="00694321">
      <w:pPr>
        <w:pStyle w:val="Coordonnes"/>
        <w:jc w:val="left"/>
        <w:rPr>
          <w:sz w:val="24"/>
          <w:szCs w:val="24"/>
          <w:lang w:bidi="fr-FR"/>
        </w:rPr>
      </w:pPr>
    </w:p>
    <w:sectPr w:rsidR="00D777A9" w:rsidRPr="00D87089" w:rsidSect="006A3A12">
      <w:footerReference w:type="default" r:id="rId22"/>
      <w:headerReference w:type="first" r:id="rId23"/>
      <w:footerReference w:type="first" r:id="rId24"/>
      <w:pgSz w:w="11906" w:h="16838" w:code="9"/>
      <w:pgMar w:top="1728"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6B66E" w14:textId="77777777" w:rsidR="00A762A8" w:rsidRDefault="00A762A8" w:rsidP="00C6554A">
      <w:pPr>
        <w:spacing w:before="0" w:after="0" w:line="240" w:lineRule="auto"/>
      </w:pPr>
      <w:r>
        <w:separator/>
      </w:r>
    </w:p>
  </w:endnote>
  <w:endnote w:type="continuationSeparator" w:id="0">
    <w:p w14:paraId="1EEA9992" w14:textId="77777777" w:rsidR="00A762A8" w:rsidRDefault="00A762A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908349"/>
      <w:docPartObj>
        <w:docPartGallery w:val="Page Numbers (Bottom of Page)"/>
        <w:docPartUnique/>
      </w:docPartObj>
    </w:sdtPr>
    <w:sdtEndPr/>
    <w:sdtContent>
      <w:p w14:paraId="636417B0" w14:textId="647F704C" w:rsidR="006A3A12" w:rsidRDefault="006A3A12">
        <w:pPr>
          <w:pStyle w:val="Pieddepage"/>
        </w:pPr>
        <w:r>
          <w:t xml:space="preserve">Page | </w:t>
        </w:r>
        <w:r>
          <w:fldChar w:fldCharType="begin"/>
        </w:r>
        <w:r>
          <w:instrText>PAGE   \* MERGEFORMAT</w:instrText>
        </w:r>
        <w:r>
          <w:fldChar w:fldCharType="separate"/>
        </w:r>
        <w:r>
          <w:t>2</w:t>
        </w:r>
        <w:r>
          <w:fldChar w:fldCharType="end"/>
        </w:r>
        <w:r>
          <w:t xml:space="preserve"> </w:t>
        </w:r>
      </w:p>
    </w:sdtContent>
  </w:sdt>
  <w:p w14:paraId="03AC61D9" w14:textId="7BA81582" w:rsidR="0038186B" w:rsidRDefault="0038186B">
    <w:pPr>
      <w:pStyle w:val="Pieddepage"/>
    </w:pPr>
  </w:p>
  <w:p w14:paraId="14F9EB57" w14:textId="77777777" w:rsidR="0001384C" w:rsidRDefault="0001384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738883"/>
      <w:docPartObj>
        <w:docPartGallery w:val="Page Numbers (Bottom of Page)"/>
        <w:docPartUnique/>
      </w:docPartObj>
    </w:sdtPr>
    <w:sdtEndPr/>
    <w:sdtContent>
      <w:p w14:paraId="7816C85E" w14:textId="5EDA027F" w:rsidR="006A3A12" w:rsidRDefault="006A3A12" w:rsidP="006A3A12">
        <w:pPr>
          <w:pStyle w:val="Pieddepage"/>
        </w:pPr>
        <w:r>
          <w:t xml:space="preserve">Page | 1 </w:t>
        </w:r>
      </w:p>
    </w:sdtContent>
  </w:sdt>
  <w:p w14:paraId="259FA201" w14:textId="77777777" w:rsidR="006A3A12" w:rsidRDefault="006A3A1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78A5E" w14:textId="77777777" w:rsidR="00A762A8" w:rsidRDefault="00A762A8" w:rsidP="00C6554A">
      <w:pPr>
        <w:spacing w:before="0" w:after="0" w:line="240" w:lineRule="auto"/>
      </w:pPr>
      <w:r>
        <w:separator/>
      </w:r>
    </w:p>
  </w:footnote>
  <w:footnote w:type="continuationSeparator" w:id="0">
    <w:p w14:paraId="4D11C010" w14:textId="77777777" w:rsidR="00A762A8" w:rsidRDefault="00A762A8"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F8B5" w14:textId="781D31CC" w:rsidR="0038186B" w:rsidRDefault="0038186B">
    <w:pPr>
      <w:pStyle w:val="En-tte"/>
      <w:jc w:val="right"/>
    </w:pPr>
  </w:p>
  <w:p w14:paraId="13F7FE37" w14:textId="77777777" w:rsidR="0038186B" w:rsidRDefault="0038186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F25506"/>
    <w:multiLevelType w:val="hybridMultilevel"/>
    <w:tmpl w:val="17E4C40A"/>
    <w:lvl w:ilvl="0" w:tplc="581A6646">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67912B1"/>
    <w:multiLevelType w:val="multilevel"/>
    <w:tmpl w:val="6424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3947F4"/>
    <w:multiLevelType w:val="multilevel"/>
    <w:tmpl w:val="2590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E9031B"/>
    <w:multiLevelType w:val="hybridMultilevel"/>
    <w:tmpl w:val="D924BAF2"/>
    <w:lvl w:ilvl="0" w:tplc="972637F4">
      <w:start w:val="2"/>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0B2E0342"/>
    <w:multiLevelType w:val="hybridMultilevel"/>
    <w:tmpl w:val="E7183D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0EA8009B"/>
    <w:multiLevelType w:val="multilevel"/>
    <w:tmpl w:val="E088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98473C"/>
    <w:multiLevelType w:val="multilevel"/>
    <w:tmpl w:val="1252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644B40"/>
    <w:multiLevelType w:val="hybridMultilevel"/>
    <w:tmpl w:val="C8923EE0"/>
    <w:lvl w:ilvl="0" w:tplc="CCE052DA">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D1A370B"/>
    <w:multiLevelType w:val="multilevel"/>
    <w:tmpl w:val="AAFC2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F44AFB"/>
    <w:multiLevelType w:val="hybridMultilevel"/>
    <w:tmpl w:val="0D6AEF94"/>
    <w:lvl w:ilvl="0" w:tplc="5A90CC24">
      <w:start w:val="2"/>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BB03D61"/>
    <w:multiLevelType w:val="hybridMultilevel"/>
    <w:tmpl w:val="3FA04EC6"/>
    <w:lvl w:ilvl="0" w:tplc="3070B35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D21142B"/>
    <w:multiLevelType w:val="multilevel"/>
    <w:tmpl w:val="C8EE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7D1F12"/>
    <w:multiLevelType w:val="multilevel"/>
    <w:tmpl w:val="5100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5349D4"/>
    <w:multiLevelType w:val="multilevel"/>
    <w:tmpl w:val="34EE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487903"/>
    <w:multiLevelType w:val="multilevel"/>
    <w:tmpl w:val="6872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67C08D3"/>
    <w:multiLevelType w:val="multilevel"/>
    <w:tmpl w:val="4DB0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2472E"/>
    <w:multiLevelType w:val="multilevel"/>
    <w:tmpl w:val="F652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9B0168"/>
    <w:multiLevelType w:val="multilevel"/>
    <w:tmpl w:val="3B4A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5F6D99"/>
    <w:multiLevelType w:val="hybridMultilevel"/>
    <w:tmpl w:val="5F2CAFF0"/>
    <w:lvl w:ilvl="0" w:tplc="083C455C">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BC538DB"/>
    <w:multiLevelType w:val="multilevel"/>
    <w:tmpl w:val="BA24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F7646"/>
    <w:multiLevelType w:val="multilevel"/>
    <w:tmpl w:val="6F4A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FC7633"/>
    <w:multiLevelType w:val="multilevel"/>
    <w:tmpl w:val="9A04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4062AA"/>
    <w:multiLevelType w:val="multilevel"/>
    <w:tmpl w:val="C884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76749A"/>
    <w:multiLevelType w:val="multilevel"/>
    <w:tmpl w:val="FEE2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27"/>
  </w:num>
  <w:num w:numId="6">
    <w:abstractNumId w:val="10"/>
  </w:num>
  <w:num w:numId="7">
    <w:abstractNumId w:val="16"/>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4"/>
  </w:num>
  <w:num w:numId="17">
    <w:abstractNumId w:val="35"/>
  </w:num>
  <w:num w:numId="18">
    <w:abstractNumId w:val="32"/>
  </w:num>
  <w:num w:numId="19">
    <w:abstractNumId w:val="14"/>
  </w:num>
  <w:num w:numId="20">
    <w:abstractNumId w:val="21"/>
  </w:num>
  <w:num w:numId="21">
    <w:abstractNumId w:val="36"/>
  </w:num>
  <w:num w:numId="22">
    <w:abstractNumId w:val="29"/>
  </w:num>
  <w:num w:numId="23">
    <w:abstractNumId w:val="30"/>
  </w:num>
  <w:num w:numId="24">
    <w:abstractNumId w:val="23"/>
  </w:num>
  <w:num w:numId="25">
    <w:abstractNumId w:val="20"/>
  </w:num>
  <w:num w:numId="26">
    <w:abstractNumId w:val="20"/>
  </w:num>
  <w:num w:numId="27">
    <w:abstractNumId w:val="2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8">
    <w:abstractNumId w:val="2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
    <w:abstractNumId w:val="26"/>
  </w:num>
  <w:num w:numId="30">
    <w:abstractNumId w:val="2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1">
    <w:abstractNumId w:val="33"/>
  </w:num>
  <w:num w:numId="32">
    <w:abstractNumId w:val="18"/>
  </w:num>
  <w:num w:numId="33">
    <w:abstractNumId w:val="13"/>
  </w:num>
  <w:num w:numId="34">
    <w:abstractNumId w:val="17"/>
  </w:num>
  <w:num w:numId="35">
    <w:abstractNumId w:val="19"/>
  </w:num>
  <w:num w:numId="36">
    <w:abstractNumId w:val="25"/>
  </w:num>
  <w:num w:numId="37">
    <w:abstractNumId w:val="24"/>
  </w:num>
  <w:num w:numId="38">
    <w:abstractNumId w:val="12"/>
  </w:num>
  <w:num w:numId="39">
    <w:abstractNumId w:val="28"/>
  </w:num>
  <w:num w:numId="40">
    <w:abstractNumId w:val="22"/>
  </w:num>
  <w:num w:numId="41">
    <w:abstractNumId w:val="31"/>
  </w:num>
  <w:num w:numId="42">
    <w:abstractNumId w:val="11"/>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DC"/>
    <w:rsid w:val="00004CB5"/>
    <w:rsid w:val="00005E07"/>
    <w:rsid w:val="0001087C"/>
    <w:rsid w:val="0001384C"/>
    <w:rsid w:val="0001500B"/>
    <w:rsid w:val="00020BA4"/>
    <w:rsid w:val="00023228"/>
    <w:rsid w:val="00030EF0"/>
    <w:rsid w:val="00033BE4"/>
    <w:rsid w:val="000348B6"/>
    <w:rsid w:val="00035F88"/>
    <w:rsid w:val="000374F1"/>
    <w:rsid w:val="000402EE"/>
    <w:rsid w:val="00041037"/>
    <w:rsid w:val="00046AC0"/>
    <w:rsid w:val="00056C89"/>
    <w:rsid w:val="000603AD"/>
    <w:rsid w:val="00065BED"/>
    <w:rsid w:val="00072440"/>
    <w:rsid w:val="00080178"/>
    <w:rsid w:val="000875CD"/>
    <w:rsid w:val="00087EF6"/>
    <w:rsid w:val="000952DA"/>
    <w:rsid w:val="00095BFB"/>
    <w:rsid w:val="00096C6A"/>
    <w:rsid w:val="000A12D6"/>
    <w:rsid w:val="000A2748"/>
    <w:rsid w:val="000A3DB0"/>
    <w:rsid w:val="000A5288"/>
    <w:rsid w:val="000B4306"/>
    <w:rsid w:val="000C2FAD"/>
    <w:rsid w:val="000C7F7C"/>
    <w:rsid w:val="000D79B4"/>
    <w:rsid w:val="000E08A5"/>
    <w:rsid w:val="000E1C40"/>
    <w:rsid w:val="000E69DE"/>
    <w:rsid w:val="000F153F"/>
    <w:rsid w:val="000F5FC6"/>
    <w:rsid w:val="000F7F13"/>
    <w:rsid w:val="00100542"/>
    <w:rsid w:val="00102C1E"/>
    <w:rsid w:val="0010330E"/>
    <w:rsid w:val="00104655"/>
    <w:rsid w:val="00110221"/>
    <w:rsid w:val="0011156B"/>
    <w:rsid w:val="00111C36"/>
    <w:rsid w:val="001175C5"/>
    <w:rsid w:val="00126512"/>
    <w:rsid w:val="0013260C"/>
    <w:rsid w:val="001446AE"/>
    <w:rsid w:val="0014603D"/>
    <w:rsid w:val="001526F3"/>
    <w:rsid w:val="00156211"/>
    <w:rsid w:val="00160759"/>
    <w:rsid w:val="00165E97"/>
    <w:rsid w:val="001724AF"/>
    <w:rsid w:val="001730DA"/>
    <w:rsid w:val="00175B88"/>
    <w:rsid w:val="001770B0"/>
    <w:rsid w:val="001876D1"/>
    <w:rsid w:val="001A2F26"/>
    <w:rsid w:val="001A3E4A"/>
    <w:rsid w:val="001A6777"/>
    <w:rsid w:val="001A7566"/>
    <w:rsid w:val="001B17C2"/>
    <w:rsid w:val="001B375C"/>
    <w:rsid w:val="001C05E9"/>
    <w:rsid w:val="001C6945"/>
    <w:rsid w:val="001D3BD1"/>
    <w:rsid w:val="001D4E13"/>
    <w:rsid w:val="001D676C"/>
    <w:rsid w:val="001E02FC"/>
    <w:rsid w:val="001E0E11"/>
    <w:rsid w:val="001E68C0"/>
    <w:rsid w:val="001F0484"/>
    <w:rsid w:val="001F1093"/>
    <w:rsid w:val="001F2461"/>
    <w:rsid w:val="001F30A3"/>
    <w:rsid w:val="001F4284"/>
    <w:rsid w:val="001F61A2"/>
    <w:rsid w:val="00201EF0"/>
    <w:rsid w:val="002068E8"/>
    <w:rsid w:val="002161AD"/>
    <w:rsid w:val="00220080"/>
    <w:rsid w:val="0022014B"/>
    <w:rsid w:val="00222C30"/>
    <w:rsid w:val="00233F03"/>
    <w:rsid w:val="00234403"/>
    <w:rsid w:val="00236CF7"/>
    <w:rsid w:val="0024329C"/>
    <w:rsid w:val="00247D94"/>
    <w:rsid w:val="00250185"/>
    <w:rsid w:val="00250747"/>
    <w:rsid w:val="00250918"/>
    <w:rsid w:val="002509F4"/>
    <w:rsid w:val="00251F02"/>
    <w:rsid w:val="002532B3"/>
    <w:rsid w:val="00254623"/>
    <w:rsid w:val="002553DF"/>
    <w:rsid w:val="002554CD"/>
    <w:rsid w:val="00261EC0"/>
    <w:rsid w:val="00262D7E"/>
    <w:rsid w:val="00263399"/>
    <w:rsid w:val="00267D6C"/>
    <w:rsid w:val="00270ED0"/>
    <w:rsid w:val="00272C80"/>
    <w:rsid w:val="00275923"/>
    <w:rsid w:val="00280D6E"/>
    <w:rsid w:val="00293B79"/>
    <w:rsid w:val="00293B83"/>
    <w:rsid w:val="00294446"/>
    <w:rsid w:val="00294BFE"/>
    <w:rsid w:val="00297252"/>
    <w:rsid w:val="002A5777"/>
    <w:rsid w:val="002A79BD"/>
    <w:rsid w:val="002B123F"/>
    <w:rsid w:val="002B324F"/>
    <w:rsid w:val="002B419D"/>
    <w:rsid w:val="002B4294"/>
    <w:rsid w:val="002B5249"/>
    <w:rsid w:val="002C5EEF"/>
    <w:rsid w:val="002D2F8E"/>
    <w:rsid w:val="002D53B1"/>
    <w:rsid w:val="002E1362"/>
    <w:rsid w:val="002E22B0"/>
    <w:rsid w:val="002F01B1"/>
    <w:rsid w:val="002F06BC"/>
    <w:rsid w:val="002F06E8"/>
    <w:rsid w:val="002F301F"/>
    <w:rsid w:val="002F45B5"/>
    <w:rsid w:val="0030512D"/>
    <w:rsid w:val="00307B9C"/>
    <w:rsid w:val="003100CE"/>
    <w:rsid w:val="00311F4C"/>
    <w:rsid w:val="00317F69"/>
    <w:rsid w:val="003209AE"/>
    <w:rsid w:val="0032117A"/>
    <w:rsid w:val="00332588"/>
    <w:rsid w:val="00333D0D"/>
    <w:rsid w:val="00334400"/>
    <w:rsid w:val="0033776E"/>
    <w:rsid w:val="00341D0E"/>
    <w:rsid w:val="00342695"/>
    <w:rsid w:val="0034342A"/>
    <w:rsid w:val="003478C3"/>
    <w:rsid w:val="003516BC"/>
    <w:rsid w:val="003528DC"/>
    <w:rsid w:val="0035338E"/>
    <w:rsid w:val="00365382"/>
    <w:rsid w:val="0036561F"/>
    <w:rsid w:val="00366D48"/>
    <w:rsid w:val="00371177"/>
    <w:rsid w:val="00375541"/>
    <w:rsid w:val="00375CA2"/>
    <w:rsid w:val="0038186B"/>
    <w:rsid w:val="003839C3"/>
    <w:rsid w:val="00391A4D"/>
    <w:rsid w:val="00391FEB"/>
    <w:rsid w:val="0039791F"/>
    <w:rsid w:val="003A0E8A"/>
    <w:rsid w:val="003B4965"/>
    <w:rsid w:val="003B53C2"/>
    <w:rsid w:val="003B7D0B"/>
    <w:rsid w:val="003C7AC1"/>
    <w:rsid w:val="003D093F"/>
    <w:rsid w:val="003E0902"/>
    <w:rsid w:val="003E34D3"/>
    <w:rsid w:val="003F155A"/>
    <w:rsid w:val="003F6861"/>
    <w:rsid w:val="00400860"/>
    <w:rsid w:val="0041315A"/>
    <w:rsid w:val="00416C0E"/>
    <w:rsid w:val="00423BC1"/>
    <w:rsid w:val="004256CE"/>
    <w:rsid w:val="0042646E"/>
    <w:rsid w:val="00427C14"/>
    <w:rsid w:val="00433D63"/>
    <w:rsid w:val="00434261"/>
    <w:rsid w:val="004346C2"/>
    <w:rsid w:val="0044103D"/>
    <w:rsid w:val="00442346"/>
    <w:rsid w:val="0044473B"/>
    <w:rsid w:val="004519CF"/>
    <w:rsid w:val="00453C50"/>
    <w:rsid w:val="00461F3D"/>
    <w:rsid w:val="004621FE"/>
    <w:rsid w:val="00463D11"/>
    <w:rsid w:val="00463FB0"/>
    <w:rsid w:val="00471F10"/>
    <w:rsid w:val="00472695"/>
    <w:rsid w:val="00472D15"/>
    <w:rsid w:val="00480852"/>
    <w:rsid w:val="00481F8D"/>
    <w:rsid w:val="00490AE5"/>
    <w:rsid w:val="004929EB"/>
    <w:rsid w:val="004A0197"/>
    <w:rsid w:val="004A17B4"/>
    <w:rsid w:val="004A266E"/>
    <w:rsid w:val="004A30D9"/>
    <w:rsid w:val="004A32C0"/>
    <w:rsid w:val="004A7403"/>
    <w:rsid w:val="004B314F"/>
    <w:rsid w:val="004B4DF7"/>
    <w:rsid w:val="004B521E"/>
    <w:rsid w:val="004B5930"/>
    <w:rsid w:val="004B5A91"/>
    <w:rsid w:val="004B7C25"/>
    <w:rsid w:val="004C049F"/>
    <w:rsid w:val="004C0CF2"/>
    <w:rsid w:val="004C57EB"/>
    <w:rsid w:val="004C72B0"/>
    <w:rsid w:val="004E092C"/>
    <w:rsid w:val="004E12E2"/>
    <w:rsid w:val="004E28A8"/>
    <w:rsid w:val="004E7E5A"/>
    <w:rsid w:val="004E7E69"/>
    <w:rsid w:val="004F1C43"/>
    <w:rsid w:val="004F2E1C"/>
    <w:rsid w:val="004F3852"/>
    <w:rsid w:val="004F396F"/>
    <w:rsid w:val="004F6EB6"/>
    <w:rsid w:val="005000E2"/>
    <w:rsid w:val="00504F27"/>
    <w:rsid w:val="005076A7"/>
    <w:rsid w:val="00507F64"/>
    <w:rsid w:val="00513579"/>
    <w:rsid w:val="00517366"/>
    <w:rsid w:val="0052092E"/>
    <w:rsid w:val="00522986"/>
    <w:rsid w:val="00522F2D"/>
    <w:rsid w:val="00525CBF"/>
    <w:rsid w:val="00526E7B"/>
    <w:rsid w:val="005328E7"/>
    <w:rsid w:val="00533F17"/>
    <w:rsid w:val="0053648B"/>
    <w:rsid w:val="00541876"/>
    <w:rsid w:val="005429EB"/>
    <w:rsid w:val="00543646"/>
    <w:rsid w:val="00545738"/>
    <w:rsid w:val="00560C24"/>
    <w:rsid w:val="0056569B"/>
    <w:rsid w:val="0057167A"/>
    <w:rsid w:val="00572D0C"/>
    <w:rsid w:val="005752B3"/>
    <w:rsid w:val="00575FEF"/>
    <w:rsid w:val="00576F64"/>
    <w:rsid w:val="00581A29"/>
    <w:rsid w:val="005826C4"/>
    <w:rsid w:val="0058361E"/>
    <w:rsid w:val="005854E1"/>
    <w:rsid w:val="00592F21"/>
    <w:rsid w:val="00594182"/>
    <w:rsid w:val="00595627"/>
    <w:rsid w:val="00596125"/>
    <w:rsid w:val="005A3A07"/>
    <w:rsid w:val="005B2563"/>
    <w:rsid w:val="005B5AA7"/>
    <w:rsid w:val="005C2330"/>
    <w:rsid w:val="005C2A9E"/>
    <w:rsid w:val="005C3F2B"/>
    <w:rsid w:val="005C4141"/>
    <w:rsid w:val="005C4C55"/>
    <w:rsid w:val="005C734B"/>
    <w:rsid w:val="005D01AA"/>
    <w:rsid w:val="005D30DD"/>
    <w:rsid w:val="005D3A56"/>
    <w:rsid w:val="005D4EAA"/>
    <w:rsid w:val="005D7BCB"/>
    <w:rsid w:val="005E40DE"/>
    <w:rsid w:val="005E4902"/>
    <w:rsid w:val="005E5134"/>
    <w:rsid w:val="005F0DFA"/>
    <w:rsid w:val="005F306A"/>
    <w:rsid w:val="005F4E86"/>
    <w:rsid w:val="005F6086"/>
    <w:rsid w:val="006029AF"/>
    <w:rsid w:val="00604CF9"/>
    <w:rsid w:val="0060562D"/>
    <w:rsid w:val="006177E4"/>
    <w:rsid w:val="0062024E"/>
    <w:rsid w:val="00626974"/>
    <w:rsid w:val="00626ECA"/>
    <w:rsid w:val="0062772B"/>
    <w:rsid w:val="006303E3"/>
    <w:rsid w:val="00632594"/>
    <w:rsid w:val="006343FE"/>
    <w:rsid w:val="00640B7D"/>
    <w:rsid w:val="006430CF"/>
    <w:rsid w:val="00644BE0"/>
    <w:rsid w:val="00645968"/>
    <w:rsid w:val="00655180"/>
    <w:rsid w:val="00655227"/>
    <w:rsid w:val="00662660"/>
    <w:rsid w:val="0066685B"/>
    <w:rsid w:val="006748E9"/>
    <w:rsid w:val="00674E7A"/>
    <w:rsid w:val="0067706B"/>
    <w:rsid w:val="00694321"/>
    <w:rsid w:val="00695588"/>
    <w:rsid w:val="006A1A9D"/>
    <w:rsid w:val="006A29B7"/>
    <w:rsid w:val="006A394D"/>
    <w:rsid w:val="006A3A12"/>
    <w:rsid w:val="006A3CE7"/>
    <w:rsid w:val="006B2BEF"/>
    <w:rsid w:val="006B747C"/>
    <w:rsid w:val="006C0191"/>
    <w:rsid w:val="006C26B7"/>
    <w:rsid w:val="006C3D76"/>
    <w:rsid w:val="006D0064"/>
    <w:rsid w:val="006D0928"/>
    <w:rsid w:val="006D2383"/>
    <w:rsid w:val="006D3512"/>
    <w:rsid w:val="006D7838"/>
    <w:rsid w:val="006D7C4C"/>
    <w:rsid w:val="006E2978"/>
    <w:rsid w:val="006E509A"/>
    <w:rsid w:val="006F2057"/>
    <w:rsid w:val="007056FC"/>
    <w:rsid w:val="007060A2"/>
    <w:rsid w:val="0071112D"/>
    <w:rsid w:val="00712289"/>
    <w:rsid w:val="00714C07"/>
    <w:rsid w:val="00717A60"/>
    <w:rsid w:val="00726312"/>
    <w:rsid w:val="007305EA"/>
    <w:rsid w:val="00742CF7"/>
    <w:rsid w:val="00751122"/>
    <w:rsid w:val="0076191A"/>
    <w:rsid w:val="00761E8C"/>
    <w:rsid w:val="007653F5"/>
    <w:rsid w:val="00780066"/>
    <w:rsid w:val="00791CAC"/>
    <w:rsid w:val="007A7F88"/>
    <w:rsid w:val="007B4153"/>
    <w:rsid w:val="007C0DAC"/>
    <w:rsid w:val="007D1A7F"/>
    <w:rsid w:val="007D61BA"/>
    <w:rsid w:val="007E4BCA"/>
    <w:rsid w:val="007F07AD"/>
    <w:rsid w:val="007F40FD"/>
    <w:rsid w:val="007F5C2F"/>
    <w:rsid w:val="00800D33"/>
    <w:rsid w:val="0080179E"/>
    <w:rsid w:val="00801D07"/>
    <w:rsid w:val="00803DB3"/>
    <w:rsid w:val="00803FBD"/>
    <w:rsid w:val="008077C1"/>
    <w:rsid w:val="00810FE6"/>
    <w:rsid w:val="00811ADA"/>
    <w:rsid w:val="008120F7"/>
    <w:rsid w:val="00813781"/>
    <w:rsid w:val="00813CBC"/>
    <w:rsid w:val="008161AC"/>
    <w:rsid w:val="008173D8"/>
    <w:rsid w:val="008203FF"/>
    <w:rsid w:val="008208AA"/>
    <w:rsid w:val="00833BDA"/>
    <w:rsid w:val="00835E08"/>
    <w:rsid w:val="00836901"/>
    <w:rsid w:val="00836B5A"/>
    <w:rsid w:val="00837E8B"/>
    <w:rsid w:val="00845175"/>
    <w:rsid w:val="0084769E"/>
    <w:rsid w:val="0085137A"/>
    <w:rsid w:val="00852118"/>
    <w:rsid w:val="008564E1"/>
    <w:rsid w:val="0086090F"/>
    <w:rsid w:val="00871B97"/>
    <w:rsid w:val="00872036"/>
    <w:rsid w:val="00872717"/>
    <w:rsid w:val="00873464"/>
    <w:rsid w:val="00874D77"/>
    <w:rsid w:val="00874E66"/>
    <w:rsid w:val="008816EF"/>
    <w:rsid w:val="00884181"/>
    <w:rsid w:val="00885092"/>
    <w:rsid w:val="00886B8B"/>
    <w:rsid w:val="00890036"/>
    <w:rsid w:val="0089178A"/>
    <w:rsid w:val="0089226C"/>
    <w:rsid w:val="00892978"/>
    <w:rsid w:val="008930E6"/>
    <w:rsid w:val="0089714F"/>
    <w:rsid w:val="008A19DC"/>
    <w:rsid w:val="008B06E2"/>
    <w:rsid w:val="008B0B5C"/>
    <w:rsid w:val="008C31D8"/>
    <w:rsid w:val="008C67B0"/>
    <w:rsid w:val="008D6047"/>
    <w:rsid w:val="008D61FA"/>
    <w:rsid w:val="008E21C0"/>
    <w:rsid w:val="008E22E1"/>
    <w:rsid w:val="008E49E6"/>
    <w:rsid w:val="008E6972"/>
    <w:rsid w:val="008E79F0"/>
    <w:rsid w:val="008F793C"/>
    <w:rsid w:val="009030AE"/>
    <w:rsid w:val="009038E8"/>
    <w:rsid w:val="00903CA8"/>
    <w:rsid w:val="009122FB"/>
    <w:rsid w:val="00921C6A"/>
    <w:rsid w:val="00925214"/>
    <w:rsid w:val="00925C48"/>
    <w:rsid w:val="009273F4"/>
    <w:rsid w:val="0093298C"/>
    <w:rsid w:val="00933D96"/>
    <w:rsid w:val="00934E6A"/>
    <w:rsid w:val="009404CE"/>
    <w:rsid w:val="009544A9"/>
    <w:rsid w:val="00957106"/>
    <w:rsid w:val="009574A5"/>
    <w:rsid w:val="00962632"/>
    <w:rsid w:val="0096410E"/>
    <w:rsid w:val="00970173"/>
    <w:rsid w:val="00970D85"/>
    <w:rsid w:val="009758DB"/>
    <w:rsid w:val="009759CD"/>
    <w:rsid w:val="0097708C"/>
    <w:rsid w:val="0098272E"/>
    <w:rsid w:val="0098749D"/>
    <w:rsid w:val="0099119C"/>
    <w:rsid w:val="00992568"/>
    <w:rsid w:val="00995AE6"/>
    <w:rsid w:val="00995DD2"/>
    <w:rsid w:val="009A0663"/>
    <w:rsid w:val="009A0794"/>
    <w:rsid w:val="009A1F65"/>
    <w:rsid w:val="009A5415"/>
    <w:rsid w:val="009A5C60"/>
    <w:rsid w:val="009B4577"/>
    <w:rsid w:val="009B4726"/>
    <w:rsid w:val="009B5AC7"/>
    <w:rsid w:val="009C3BDC"/>
    <w:rsid w:val="009C6EFC"/>
    <w:rsid w:val="009D026F"/>
    <w:rsid w:val="009D0510"/>
    <w:rsid w:val="009D0F88"/>
    <w:rsid w:val="009E5AB9"/>
    <w:rsid w:val="009F5BAB"/>
    <w:rsid w:val="009F6D96"/>
    <w:rsid w:val="00A02558"/>
    <w:rsid w:val="00A0266E"/>
    <w:rsid w:val="00A06F24"/>
    <w:rsid w:val="00A11AE4"/>
    <w:rsid w:val="00A11B07"/>
    <w:rsid w:val="00A130AE"/>
    <w:rsid w:val="00A141A6"/>
    <w:rsid w:val="00A14E2C"/>
    <w:rsid w:val="00A15489"/>
    <w:rsid w:val="00A21491"/>
    <w:rsid w:val="00A24180"/>
    <w:rsid w:val="00A574AE"/>
    <w:rsid w:val="00A57C81"/>
    <w:rsid w:val="00A65E0D"/>
    <w:rsid w:val="00A74361"/>
    <w:rsid w:val="00A762A8"/>
    <w:rsid w:val="00A77D24"/>
    <w:rsid w:val="00A81B9E"/>
    <w:rsid w:val="00A906B7"/>
    <w:rsid w:val="00A92113"/>
    <w:rsid w:val="00AA0FEE"/>
    <w:rsid w:val="00AA12EC"/>
    <w:rsid w:val="00AA50FC"/>
    <w:rsid w:val="00AA61AE"/>
    <w:rsid w:val="00AB3D19"/>
    <w:rsid w:val="00AB4B8B"/>
    <w:rsid w:val="00AC2CE1"/>
    <w:rsid w:val="00AC49F4"/>
    <w:rsid w:val="00AD4544"/>
    <w:rsid w:val="00AD51D5"/>
    <w:rsid w:val="00AD6EF3"/>
    <w:rsid w:val="00AE0F38"/>
    <w:rsid w:val="00AE3E6A"/>
    <w:rsid w:val="00AE6844"/>
    <w:rsid w:val="00AF2401"/>
    <w:rsid w:val="00AF4F38"/>
    <w:rsid w:val="00B15B9B"/>
    <w:rsid w:val="00B20A4D"/>
    <w:rsid w:val="00B224F2"/>
    <w:rsid w:val="00B24384"/>
    <w:rsid w:val="00B2624B"/>
    <w:rsid w:val="00B265CD"/>
    <w:rsid w:val="00B30469"/>
    <w:rsid w:val="00B31008"/>
    <w:rsid w:val="00B36007"/>
    <w:rsid w:val="00B3644A"/>
    <w:rsid w:val="00B404EB"/>
    <w:rsid w:val="00B40BB3"/>
    <w:rsid w:val="00B43B1A"/>
    <w:rsid w:val="00B47635"/>
    <w:rsid w:val="00B5441F"/>
    <w:rsid w:val="00B55F11"/>
    <w:rsid w:val="00B61319"/>
    <w:rsid w:val="00B61745"/>
    <w:rsid w:val="00B64AB1"/>
    <w:rsid w:val="00B677C0"/>
    <w:rsid w:val="00B71975"/>
    <w:rsid w:val="00B71BED"/>
    <w:rsid w:val="00B7389F"/>
    <w:rsid w:val="00B75B86"/>
    <w:rsid w:val="00B76BC5"/>
    <w:rsid w:val="00B80084"/>
    <w:rsid w:val="00B80A36"/>
    <w:rsid w:val="00B94DAC"/>
    <w:rsid w:val="00BA29AD"/>
    <w:rsid w:val="00BA3664"/>
    <w:rsid w:val="00BA6DE0"/>
    <w:rsid w:val="00BA77B6"/>
    <w:rsid w:val="00BB348A"/>
    <w:rsid w:val="00BB5A89"/>
    <w:rsid w:val="00BB77F9"/>
    <w:rsid w:val="00BC0785"/>
    <w:rsid w:val="00BD07E7"/>
    <w:rsid w:val="00BD418D"/>
    <w:rsid w:val="00BD5083"/>
    <w:rsid w:val="00BD5A73"/>
    <w:rsid w:val="00BE01D0"/>
    <w:rsid w:val="00BE0327"/>
    <w:rsid w:val="00BE2454"/>
    <w:rsid w:val="00BE37AE"/>
    <w:rsid w:val="00BE5B70"/>
    <w:rsid w:val="00BE7505"/>
    <w:rsid w:val="00BF47AE"/>
    <w:rsid w:val="00BF55E5"/>
    <w:rsid w:val="00C149C1"/>
    <w:rsid w:val="00C14D3B"/>
    <w:rsid w:val="00C1639E"/>
    <w:rsid w:val="00C1691F"/>
    <w:rsid w:val="00C16E93"/>
    <w:rsid w:val="00C26DE3"/>
    <w:rsid w:val="00C351B9"/>
    <w:rsid w:val="00C36398"/>
    <w:rsid w:val="00C37E2E"/>
    <w:rsid w:val="00C4044F"/>
    <w:rsid w:val="00C407EE"/>
    <w:rsid w:val="00C419AE"/>
    <w:rsid w:val="00C53348"/>
    <w:rsid w:val="00C562C4"/>
    <w:rsid w:val="00C56B88"/>
    <w:rsid w:val="00C56F8E"/>
    <w:rsid w:val="00C570FC"/>
    <w:rsid w:val="00C57683"/>
    <w:rsid w:val="00C63F60"/>
    <w:rsid w:val="00C6554A"/>
    <w:rsid w:val="00C706E9"/>
    <w:rsid w:val="00C71A99"/>
    <w:rsid w:val="00C80E0E"/>
    <w:rsid w:val="00C841D2"/>
    <w:rsid w:val="00C86A4B"/>
    <w:rsid w:val="00C86F8D"/>
    <w:rsid w:val="00C9638B"/>
    <w:rsid w:val="00C96D53"/>
    <w:rsid w:val="00CA41A3"/>
    <w:rsid w:val="00CA73B0"/>
    <w:rsid w:val="00CA75AB"/>
    <w:rsid w:val="00CA7A84"/>
    <w:rsid w:val="00CB0C5C"/>
    <w:rsid w:val="00CB3D71"/>
    <w:rsid w:val="00CB5A15"/>
    <w:rsid w:val="00CB6242"/>
    <w:rsid w:val="00CC2E85"/>
    <w:rsid w:val="00CC3BC9"/>
    <w:rsid w:val="00CD1541"/>
    <w:rsid w:val="00CD5DBD"/>
    <w:rsid w:val="00CE2E1E"/>
    <w:rsid w:val="00CF2A6D"/>
    <w:rsid w:val="00CF5E1E"/>
    <w:rsid w:val="00D02C1C"/>
    <w:rsid w:val="00D06D4A"/>
    <w:rsid w:val="00D117A7"/>
    <w:rsid w:val="00D12632"/>
    <w:rsid w:val="00D135F6"/>
    <w:rsid w:val="00D13EE1"/>
    <w:rsid w:val="00D15772"/>
    <w:rsid w:val="00D16B9F"/>
    <w:rsid w:val="00D27628"/>
    <w:rsid w:val="00D35A08"/>
    <w:rsid w:val="00D461DF"/>
    <w:rsid w:val="00D47719"/>
    <w:rsid w:val="00D5048D"/>
    <w:rsid w:val="00D5222D"/>
    <w:rsid w:val="00D53E11"/>
    <w:rsid w:val="00D5534D"/>
    <w:rsid w:val="00D61B5C"/>
    <w:rsid w:val="00D657F9"/>
    <w:rsid w:val="00D70CE9"/>
    <w:rsid w:val="00D71E6B"/>
    <w:rsid w:val="00D74989"/>
    <w:rsid w:val="00D76330"/>
    <w:rsid w:val="00D777A9"/>
    <w:rsid w:val="00D8111F"/>
    <w:rsid w:val="00D8141E"/>
    <w:rsid w:val="00D81FC5"/>
    <w:rsid w:val="00D836D9"/>
    <w:rsid w:val="00D839DA"/>
    <w:rsid w:val="00D87089"/>
    <w:rsid w:val="00D949D7"/>
    <w:rsid w:val="00DA1F62"/>
    <w:rsid w:val="00DA31E5"/>
    <w:rsid w:val="00DA325B"/>
    <w:rsid w:val="00DA4336"/>
    <w:rsid w:val="00DB4B1B"/>
    <w:rsid w:val="00DB79C3"/>
    <w:rsid w:val="00DC12ED"/>
    <w:rsid w:val="00DC3852"/>
    <w:rsid w:val="00DD2120"/>
    <w:rsid w:val="00DD246F"/>
    <w:rsid w:val="00DD3B46"/>
    <w:rsid w:val="00DE04FF"/>
    <w:rsid w:val="00DE346E"/>
    <w:rsid w:val="00DE43A0"/>
    <w:rsid w:val="00DE4D84"/>
    <w:rsid w:val="00E02A3E"/>
    <w:rsid w:val="00E039BD"/>
    <w:rsid w:val="00E06C1E"/>
    <w:rsid w:val="00E073DC"/>
    <w:rsid w:val="00E126BA"/>
    <w:rsid w:val="00E12F5D"/>
    <w:rsid w:val="00E12F94"/>
    <w:rsid w:val="00E14BAD"/>
    <w:rsid w:val="00E169A3"/>
    <w:rsid w:val="00E201BD"/>
    <w:rsid w:val="00E2091F"/>
    <w:rsid w:val="00E278B0"/>
    <w:rsid w:val="00E3074E"/>
    <w:rsid w:val="00E313C0"/>
    <w:rsid w:val="00E32D55"/>
    <w:rsid w:val="00E35011"/>
    <w:rsid w:val="00E35BB6"/>
    <w:rsid w:val="00E3785A"/>
    <w:rsid w:val="00E4029A"/>
    <w:rsid w:val="00E40895"/>
    <w:rsid w:val="00E418DC"/>
    <w:rsid w:val="00E474C1"/>
    <w:rsid w:val="00E47F08"/>
    <w:rsid w:val="00E503D0"/>
    <w:rsid w:val="00E51E27"/>
    <w:rsid w:val="00E553CC"/>
    <w:rsid w:val="00E60663"/>
    <w:rsid w:val="00E61BB1"/>
    <w:rsid w:val="00E74190"/>
    <w:rsid w:val="00E74DE4"/>
    <w:rsid w:val="00E75021"/>
    <w:rsid w:val="00E862C5"/>
    <w:rsid w:val="00E90B6D"/>
    <w:rsid w:val="00E928F2"/>
    <w:rsid w:val="00E961C4"/>
    <w:rsid w:val="00E965D0"/>
    <w:rsid w:val="00EA02CC"/>
    <w:rsid w:val="00EA0755"/>
    <w:rsid w:val="00EA1B7D"/>
    <w:rsid w:val="00EA1CB5"/>
    <w:rsid w:val="00EA2ADD"/>
    <w:rsid w:val="00EB202C"/>
    <w:rsid w:val="00EB715C"/>
    <w:rsid w:val="00EC0FD6"/>
    <w:rsid w:val="00EC34E3"/>
    <w:rsid w:val="00ED1EA1"/>
    <w:rsid w:val="00ED7C44"/>
    <w:rsid w:val="00EE0AE4"/>
    <w:rsid w:val="00EE1CEC"/>
    <w:rsid w:val="00EE3858"/>
    <w:rsid w:val="00EE4391"/>
    <w:rsid w:val="00EE4B9A"/>
    <w:rsid w:val="00EE53DB"/>
    <w:rsid w:val="00EF39F0"/>
    <w:rsid w:val="00EF422C"/>
    <w:rsid w:val="00EF4B60"/>
    <w:rsid w:val="00F04F1C"/>
    <w:rsid w:val="00F06A65"/>
    <w:rsid w:val="00F16A2A"/>
    <w:rsid w:val="00F17592"/>
    <w:rsid w:val="00F238A4"/>
    <w:rsid w:val="00F3049E"/>
    <w:rsid w:val="00F37856"/>
    <w:rsid w:val="00F37F62"/>
    <w:rsid w:val="00F42A0B"/>
    <w:rsid w:val="00F450D9"/>
    <w:rsid w:val="00F45A7A"/>
    <w:rsid w:val="00F53502"/>
    <w:rsid w:val="00F62889"/>
    <w:rsid w:val="00F6408E"/>
    <w:rsid w:val="00F67559"/>
    <w:rsid w:val="00F73606"/>
    <w:rsid w:val="00F743B5"/>
    <w:rsid w:val="00F76ACF"/>
    <w:rsid w:val="00F7790B"/>
    <w:rsid w:val="00F857DC"/>
    <w:rsid w:val="00F957BE"/>
    <w:rsid w:val="00F97CAE"/>
    <w:rsid w:val="00FA09AF"/>
    <w:rsid w:val="00FA224C"/>
    <w:rsid w:val="00FA3DE2"/>
    <w:rsid w:val="00FA5D5F"/>
    <w:rsid w:val="00FA6E44"/>
    <w:rsid w:val="00FB3202"/>
    <w:rsid w:val="00FB3289"/>
    <w:rsid w:val="00FB63B1"/>
    <w:rsid w:val="00FC1F93"/>
    <w:rsid w:val="00FD35B2"/>
    <w:rsid w:val="00FE11A8"/>
    <w:rsid w:val="00FE3A25"/>
    <w:rsid w:val="00FF1B44"/>
    <w:rsid w:val="00FF25EF"/>
    <w:rsid w:val="00FF4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0A325"/>
  <w15:chartTrackingRefBased/>
  <w15:docId w15:val="{7182068D-5A77-4770-A2E2-699A9B57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E201BD"/>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character" w:customStyle="1" w:styleId="apple-tab-span">
    <w:name w:val="apple-tab-span"/>
    <w:basedOn w:val="Policepardfaut"/>
    <w:rsid w:val="00C26DE3"/>
  </w:style>
  <w:style w:type="paragraph" w:styleId="Paragraphedeliste">
    <w:name w:val="List Paragraph"/>
    <w:basedOn w:val="Normal"/>
    <w:uiPriority w:val="34"/>
    <w:unhideWhenUsed/>
    <w:qFormat/>
    <w:rsid w:val="00F7790B"/>
    <w:pPr>
      <w:ind w:left="720"/>
      <w:contextualSpacing/>
    </w:pPr>
  </w:style>
  <w:style w:type="paragraph" w:customStyle="1" w:styleId="Default">
    <w:name w:val="Default"/>
    <w:rsid w:val="00201EF0"/>
    <w:pPr>
      <w:autoSpaceDE w:val="0"/>
      <w:autoSpaceDN w:val="0"/>
      <w:adjustRightInd w:val="0"/>
      <w:spacing w:before="0" w:after="0" w:line="240" w:lineRule="auto"/>
    </w:pPr>
    <w:rPr>
      <w:rFonts w:ascii="Constantia" w:hAnsi="Constantia" w:cs="Constant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1019">
      <w:bodyDiv w:val="1"/>
      <w:marLeft w:val="0"/>
      <w:marRight w:val="0"/>
      <w:marTop w:val="0"/>
      <w:marBottom w:val="0"/>
      <w:divBdr>
        <w:top w:val="none" w:sz="0" w:space="0" w:color="auto"/>
        <w:left w:val="none" w:sz="0" w:space="0" w:color="auto"/>
        <w:bottom w:val="none" w:sz="0" w:space="0" w:color="auto"/>
        <w:right w:val="none" w:sz="0" w:space="0" w:color="auto"/>
      </w:divBdr>
    </w:div>
    <w:div w:id="439029689">
      <w:bodyDiv w:val="1"/>
      <w:marLeft w:val="0"/>
      <w:marRight w:val="0"/>
      <w:marTop w:val="0"/>
      <w:marBottom w:val="0"/>
      <w:divBdr>
        <w:top w:val="none" w:sz="0" w:space="0" w:color="auto"/>
        <w:left w:val="none" w:sz="0" w:space="0" w:color="auto"/>
        <w:bottom w:val="none" w:sz="0" w:space="0" w:color="auto"/>
        <w:right w:val="none" w:sz="0" w:space="0" w:color="auto"/>
      </w:divBdr>
    </w:div>
    <w:div w:id="866916143">
      <w:bodyDiv w:val="1"/>
      <w:marLeft w:val="0"/>
      <w:marRight w:val="0"/>
      <w:marTop w:val="0"/>
      <w:marBottom w:val="0"/>
      <w:divBdr>
        <w:top w:val="none" w:sz="0" w:space="0" w:color="auto"/>
        <w:left w:val="none" w:sz="0" w:space="0" w:color="auto"/>
        <w:bottom w:val="none" w:sz="0" w:space="0" w:color="auto"/>
        <w:right w:val="none" w:sz="0" w:space="0" w:color="auto"/>
      </w:divBdr>
    </w:div>
    <w:div w:id="1502313242">
      <w:bodyDiv w:val="1"/>
      <w:marLeft w:val="0"/>
      <w:marRight w:val="0"/>
      <w:marTop w:val="0"/>
      <w:marBottom w:val="0"/>
      <w:divBdr>
        <w:top w:val="none" w:sz="0" w:space="0" w:color="auto"/>
        <w:left w:val="none" w:sz="0" w:space="0" w:color="auto"/>
        <w:bottom w:val="none" w:sz="0" w:space="0" w:color="auto"/>
        <w:right w:val="none" w:sz="0" w:space="0" w:color="auto"/>
      </w:divBdr>
    </w:div>
    <w:div w:id="206171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ne\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Template>
  <TotalTime>2515</TotalTime>
  <Pages>9</Pages>
  <Words>1063</Words>
  <Characters>5850</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 BENIS</cp:lastModifiedBy>
  <cp:revision>706</cp:revision>
  <dcterms:created xsi:type="dcterms:W3CDTF">2020-06-12T01:41:00Z</dcterms:created>
  <dcterms:modified xsi:type="dcterms:W3CDTF">2021-06-08T00:10:00Z</dcterms:modified>
</cp:coreProperties>
</file>